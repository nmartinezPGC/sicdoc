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000000"/>
          <w:sz w:val="23"/>
        </w:rPr>
        <w:alias w:val="Nombre del currículo"/>
        <w:tag w:val="Nombre del currículo"/>
        <w:id w:val="1517890734"/>
        <w:placeholder>
          <w:docPart w:val="BFC0429420D0496C97FB7D594A5639C7"/>
        </w:placeholder>
        <w:docPartList>
          <w:docPartGallery w:val="Quick Parts"/>
          <w:docPartCategory w:val=" Nombre del currículo"/>
        </w:docPartList>
      </w:sdtPr>
      <w:sdtEndPr/>
      <w:sdtContent>
        <w:tbl>
          <w:tblPr>
            <w:tblW w:w="5000" w:type="pct"/>
            <w:jc w:val="center"/>
            <w:tbl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insideH w:val="single" w:sz="4" w:space="0" w:color="000000" w:themeColor="text1"/>
              <w:insideV w:val="single" w:sz="4" w:space="0" w:color="000000" w:themeColor="text1"/>
            </w:tblBorders>
            <w:tblLook w:val="04A0" w:firstRow="1" w:lastRow="0" w:firstColumn="1" w:lastColumn="0" w:noHBand="0" w:noVBand="1"/>
          </w:tblPr>
          <w:tblGrid>
            <w:gridCol w:w="2546"/>
            <w:gridCol w:w="7484"/>
          </w:tblGrid>
          <w:tr w:rsidR="00AE3870">
            <w:trPr>
              <w:trHeight w:val="648"/>
              <w:jc w:val="center"/>
            </w:trPr>
            <w:tc>
              <w:tcPr>
                <w:tcW w:w="2047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AE3870" w:rsidRDefault="00AE3870">
                <w:pPr>
                  <w:pStyle w:val="Nombre"/>
                  <w:spacing w:line="240" w:lineRule="auto"/>
                </w:pPr>
              </w:p>
            </w:tc>
            <w:tc>
              <w:tcPr>
                <w:tcW w:w="6809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AE3870" w:rsidRDefault="00026B80">
                <w:pPr>
                  <w:pStyle w:val="Nombre"/>
                  <w:spacing w:line="240" w:lineRule="auto"/>
                </w:pPr>
                <w:sdt>
                  <w:sdtPr>
                    <w:id w:val="169066309"/>
                    <w:placeholder>
                      <w:docPart w:val="22C71E1450944F82BD086326A9F12D4F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0F792E">
                      <w:rPr>
                        <w:lang w:val="es-HN"/>
                      </w:rPr>
                      <w:t>Nahúm Aarón Martínez Salgado</w:t>
                    </w:r>
                  </w:sdtContent>
                </w:sdt>
              </w:p>
            </w:tc>
          </w:tr>
          <w:tr w:rsidR="00AE3870">
            <w:trPr>
              <w:trHeight w:val="144"/>
              <w:jc w:val="center"/>
            </w:trPr>
            <w:tc>
              <w:tcPr>
                <w:tcW w:w="2047" w:type="dxa"/>
                <w:tcBorders>
                  <w:top w:val="single" w:sz="36" w:space="0" w:color="FFFFFF" w:themeColor="background1"/>
                  <w:left w:val="nil"/>
                  <w:bottom w:val="nil"/>
                  <w:right w:val="single" w:sz="36" w:space="0" w:color="FFFFFF" w:themeColor="background1"/>
                </w:tcBorders>
                <w:shd w:val="clear" w:color="auto" w:fill="DD8047" w:themeFill="accent2"/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sdt>
                <w:sdtPr>
                  <w:alias w:val="Fecha"/>
                  <w:id w:val="393094403"/>
                  <w:placeholder>
                    <w:docPart w:val="5FD375DD82C9411AB3C7277F744D7A19"/>
                  </w:placeholder>
                  <w:date w:fullDate="2015-04-27T00:00:00Z"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AE3870" w:rsidRDefault="00E34D0D" w:rsidP="00D60B27">
                    <w:pPr>
                      <w:pStyle w:val="Fecha"/>
                      <w:framePr w:wrap="auto" w:hAnchor="text" w:xAlign="left" w:yAlign="inline"/>
                      <w:suppressOverlap w:val="0"/>
                    </w:pPr>
                    <w:r>
                      <w:t>27-4-2015</w:t>
                    </w:r>
                  </w:p>
                </w:sdtContent>
              </w:sdt>
            </w:tc>
            <w:tc>
              <w:tcPr>
                <w:tcW w:w="6809" w:type="dxa"/>
                <w:tcBorders>
                  <w:top w:val="single" w:sz="36" w:space="0" w:color="FFFFFF" w:themeColor="background1"/>
                  <w:left w:val="single" w:sz="36" w:space="0" w:color="FFFFFF" w:themeColor="background1"/>
                  <w:bottom w:val="nil"/>
                  <w:right w:val="nil"/>
                </w:tcBorders>
                <w:shd w:val="clear" w:color="auto" w:fill="94B6D2" w:themeFill="accent1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AE3870" w:rsidRDefault="00AE3870">
                <w:pPr>
                  <w:spacing w:after="0"/>
                </w:pPr>
              </w:p>
            </w:tc>
          </w:tr>
          <w:tr w:rsidR="00AE3870">
            <w:trPr>
              <w:trHeight w:val="257"/>
              <w:jc w:val="center"/>
            </w:trPr>
            <w:tc>
              <w:tcPr>
                <w:tcW w:w="204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AE3870" w:rsidRDefault="008B5D03">
                <w:pPr>
                  <w:spacing w:after="0"/>
                  <w:jc w:val="center"/>
                </w:pPr>
                <w:r>
                  <w:rPr>
                    <w:noProof/>
                    <w:lang w:val="es-HN" w:eastAsia="es-HN"/>
                  </w:rPr>
                  <w:drawing>
                    <wp:inline distT="0" distB="0" distL="0" distR="0" wp14:anchorId="2DA51458" wp14:editId="310A4365">
                      <wp:extent cx="1152525" cy="1295400"/>
                      <wp:effectExtent l="57150" t="57150" r="123825" b="114300"/>
                      <wp:docPr id="9" name="Imagen 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mountain_lady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68445" cy="1313294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  <a:effectLst>
                                <a:outerShdw blurRad="50800" dist="50800" dir="2700000" algn="tl" rotWithShape="0">
                                  <a:srgbClr val="7D7D7D">
                                    <a:alpha val="65000"/>
                                  </a:srgbClr>
                                </a:outerShdw>
                              </a:effec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80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:rsidR="00AE3870" w:rsidRDefault="000F792E">
                <w:pPr>
                  <w:pStyle w:val="Direccindelremitente0"/>
                  <w:rPr>
                    <w:sz w:val="24"/>
                  </w:rPr>
                </w:pPr>
                <w:r w:rsidRPr="00BF102A">
                  <w:rPr>
                    <w:sz w:val="24"/>
                  </w:rPr>
                  <w:t xml:space="preserve">Dirección: Colonia </w:t>
                </w:r>
                <w:r w:rsidR="00D9155B">
                  <w:rPr>
                    <w:sz w:val="24"/>
                  </w:rPr>
                  <w:t>Centro América O</w:t>
                </w:r>
                <w:r w:rsidR="00012B31">
                  <w:rPr>
                    <w:sz w:val="24"/>
                  </w:rPr>
                  <w:t>este zona #5 bloque G, casa 1213</w:t>
                </w:r>
                <w:r w:rsidR="00D9155B">
                  <w:rPr>
                    <w:sz w:val="24"/>
                  </w:rPr>
                  <w:t>.</w:t>
                </w:r>
                <w:r w:rsidR="008B5D03" w:rsidRPr="00BF102A">
                  <w:rPr>
                    <w:sz w:val="24"/>
                  </w:rPr>
                  <w:br/>
                </w:r>
                <w:r w:rsidR="001E5512">
                  <w:rPr>
                    <w:sz w:val="24"/>
                  </w:rPr>
                  <w:t xml:space="preserve">Teléfono: 22-058495 </w:t>
                </w:r>
                <w:r w:rsidR="00B84402">
                  <w:rPr>
                    <w:sz w:val="24"/>
                  </w:rPr>
                  <w:t xml:space="preserve"> Celular: </w:t>
                </w:r>
                <w:r w:rsidR="00903EA2">
                  <w:rPr>
                    <w:sz w:val="24"/>
                  </w:rPr>
                  <w:t>95768143</w:t>
                </w:r>
                <w:r w:rsidR="00307ADA">
                  <w:rPr>
                    <w:sz w:val="24"/>
                  </w:rPr>
                  <w:t xml:space="preserve"> - 88907234</w:t>
                </w:r>
                <w:r w:rsidR="008B5D03" w:rsidRPr="00BF102A">
                  <w:rPr>
                    <w:sz w:val="24"/>
                  </w:rPr>
                  <w:br/>
                </w:r>
                <w:r w:rsidRPr="00BF102A">
                  <w:rPr>
                    <w:sz w:val="24"/>
                  </w:rPr>
                  <w:t xml:space="preserve">E-mail: </w:t>
                </w:r>
                <w:hyperlink r:id="rId10" w:history="1">
                  <w:r w:rsidR="00012B31" w:rsidRPr="003E7E50">
                    <w:rPr>
                      <w:rStyle w:val="Hipervnculo"/>
                      <w:sz w:val="24"/>
                    </w:rPr>
                    <w:t>nmartinez.salgado@yahoo.</w:t>
                  </w:r>
                </w:hyperlink>
                <w:r w:rsidR="00012B31">
                  <w:rPr>
                    <w:rStyle w:val="Hipervnculo"/>
                    <w:sz w:val="24"/>
                  </w:rPr>
                  <w:t>com</w:t>
                </w:r>
              </w:p>
              <w:p w:rsidR="00286AEF" w:rsidRDefault="00286AEF">
                <w:pPr>
                  <w:pStyle w:val="Direccindelremitente0"/>
                  <w:rPr>
                    <w:sz w:val="24"/>
                  </w:rPr>
                </w:pPr>
                <w:r>
                  <w:rPr>
                    <w:sz w:val="24"/>
                  </w:rPr>
                  <w:t>No. Identidad: 0801198520207.</w:t>
                </w:r>
              </w:p>
              <w:p w:rsidR="00286AEF" w:rsidRDefault="00286AEF">
                <w:pPr>
                  <w:pStyle w:val="Direccindelremitente0"/>
                  <w:rPr>
                    <w:sz w:val="24"/>
                  </w:rPr>
                </w:pPr>
                <w:r>
                  <w:rPr>
                    <w:sz w:val="24"/>
                  </w:rPr>
                  <w:t>Fecha Nacimiento : 3 de abril de 1985</w:t>
                </w:r>
              </w:p>
              <w:p w:rsidR="00286AEF" w:rsidRDefault="00012B31">
                <w:pPr>
                  <w:pStyle w:val="Direccindelremitente0"/>
                  <w:rPr>
                    <w:sz w:val="24"/>
                  </w:rPr>
                </w:pPr>
                <w:r>
                  <w:rPr>
                    <w:sz w:val="24"/>
                  </w:rPr>
                  <w:t>Edad: 2</w:t>
                </w:r>
                <w:r w:rsidR="00F23C3C">
                  <w:rPr>
                    <w:sz w:val="24"/>
                  </w:rPr>
                  <w:t>1</w:t>
                </w:r>
                <w:r w:rsidR="00286AEF">
                  <w:rPr>
                    <w:sz w:val="24"/>
                  </w:rPr>
                  <w:t xml:space="preserve"> años.</w:t>
                </w:r>
              </w:p>
              <w:p w:rsidR="00AE3870" w:rsidRDefault="00AE3870" w:rsidP="00B84402">
                <w:pPr>
                  <w:pStyle w:val="Direccindelremitente0"/>
                </w:pPr>
              </w:p>
            </w:tc>
          </w:tr>
        </w:tbl>
        <w:p w:rsidR="00AE3870" w:rsidRDefault="00026B80"/>
      </w:sdtContent>
    </w:sdt>
    <w:tbl>
      <w:tblPr>
        <w:tblW w:w="4996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348"/>
        <w:gridCol w:w="7674"/>
      </w:tblGrid>
      <w:tr w:rsidR="00AE3870">
        <w:trPr>
          <w:trHeight w:val="288"/>
          <w:jc w:val="center"/>
        </w:trPr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E3870" w:rsidRDefault="00AE3870">
            <w:pPr>
              <w:spacing w:after="0" w:line="240" w:lineRule="auto"/>
              <w:rPr>
                <w:b/>
                <w:bCs/>
                <w:color w:val="FFFFFF" w:themeColor="background1"/>
                <w:szCs w:val="23"/>
              </w:rPr>
            </w:pPr>
          </w:p>
        </w:tc>
        <w:tc>
          <w:tcPr>
            <w:tcW w:w="6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E3870" w:rsidRDefault="008B5D03">
            <w:pPr>
              <w:pStyle w:val="Seccin"/>
              <w:spacing w:after="0"/>
            </w:pPr>
            <w:r>
              <w:t>Formación académica</w:t>
            </w:r>
          </w:p>
          <w:p w:rsidR="00AE3870" w:rsidRDefault="00D15FE7">
            <w:pPr>
              <w:pStyle w:val="Subseccin"/>
              <w:spacing w:after="0" w:line="240" w:lineRule="auto"/>
            </w:pPr>
            <w:r>
              <w:t>Colegio: Instituto Inmaculada Concepción</w:t>
            </w:r>
          </w:p>
          <w:p w:rsidR="00D15FE7" w:rsidRDefault="00D15FE7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ind w:left="360" w:hanging="360"/>
            </w:pPr>
            <w:r>
              <w:t>Promoción: 2003</w:t>
            </w:r>
          </w:p>
          <w:p w:rsidR="00AE3870" w:rsidRDefault="00903EA2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ind w:left="360" w:hanging="360"/>
            </w:pPr>
            <w:r>
              <w:t>Título</w:t>
            </w:r>
            <w:r w:rsidR="00D15FE7">
              <w:t xml:space="preserve"> de Perito Mercantil y Contador Público.</w:t>
            </w:r>
          </w:p>
          <w:p w:rsidR="00D15FE7" w:rsidRDefault="00D15FE7" w:rsidP="00D15FE7">
            <w:pPr>
              <w:pStyle w:val="Subseccin"/>
              <w:spacing w:after="0" w:line="240" w:lineRule="auto"/>
            </w:pPr>
            <w:r>
              <w:t>Universidad: Universidad Autónoma Nacional de Honduras.</w:t>
            </w:r>
          </w:p>
          <w:p w:rsidR="00D15FE7" w:rsidRDefault="00D15FE7" w:rsidP="00D15FE7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ind w:left="360" w:hanging="360"/>
            </w:pPr>
            <w:r>
              <w:t>Promoción: 2012</w:t>
            </w:r>
          </w:p>
          <w:p w:rsidR="00AE3870" w:rsidRDefault="00572CDF" w:rsidP="00FB5B70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ind w:left="360" w:hanging="360"/>
            </w:pPr>
            <w:r>
              <w:t>Título</w:t>
            </w:r>
            <w:r w:rsidR="00D15FE7">
              <w:t>: Lic. Informática</w:t>
            </w:r>
            <w:r w:rsidR="00F23C3C">
              <w:t xml:space="preserve"> Administrativa</w:t>
            </w:r>
            <w:r w:rsidR="00D15FE7">
              <w:t>.</w:t>
            </w:r>
          </w:p>
          <w:p w:rsidR="00AE3870" w:rsidRDefault="008B5D03">
            <w:pPr>
              <w:pStyle w:val="Seccin"/>
              <w:spacing w:after="0"/>
            </w:pPr>
            <w:r>
              <w:t>experiencia</w:t>
            </w:r>
          </w:p>
          <w:p w:rsidR="00D15FE7" w:rsidRDefault="00D15FE7" w:rsidP="00D15FE7">
            <w:pPr>
              <w:pStyle w:val="Subseccin"/>
              <w:spacing w:after="0" w:line="240" w:lineRule="auto"/>
              <w:rPr>
                <w:color w:val="000000"/>
                <w:spacing w:val="0"/>
                <w:sz w:val="23"/>
              </w:rPr>
            </w:pPr>
            <w:r>
              <w:rPr>
                <w:b w:val="0"/>
                <w:bCs/>
                <w:color w:val="000000"/>
                <w:spacing w:val="0"/>
                <w:sz w:val="23"/>
              </w:rPr>
              <w:t>Practica Laboral Técnico en Computación</w:t>
            </w:r>
            <w:r>
              <w:rPr>
                <w:b w:val="0"/>
                <w:bCs/>
              </w:rPr>
              <w:t xml:space="preserve"> | </w:t>
            </w:r>
            <w:sdt>
              <w:sdtPr>
                <w:id w:val="10456197"/>
                <w:placeholder>
                  <w:docPart w:val="D29FDFD153DF4E5BBDAEB32C06603473"/>
                </w:placeholder>
              </w:sdtPr>
              <w:sdtEndPr/>
              <w:sdtContent>
                <w:r>
                  <w:t>SYSCOMS S.A.</w:t>
                </w:r>
              </w:sdtContent>
            </w:sdt>
          </w:p>
          <w:p w:rsidR="00D15FE7" w:rsidRDefault="00D15FE7" w:rsidP="00D15FE7">
            <w:pPr>
              <w:spacing w:after="0" w:line="240" w:lineRule="auto"/>
            </w:pPr>
            <w:r>
              <w:t>Oct</w:t>
            </w:r>
            <w:r w:rsidR="00383E30">
              <w:t>ubre</w:t>
            </w:r>
            <w:r>
              <w:t>. 2004 – Dic</w:t>
            </w:r>
            <w:r w:rsidR="00383E30">
              <w:t>iembre</w:t>
            </w:r>
            <w:r>
              <w:t>. 2004</w:t>
            </w:r>
          </w:p>
          <w:p w:rsidR="00D15FE7" w:rsidRDefault="00D15FE7" w:rsidP="00D15FE7">
            <w:pPr>
              <w:pStyle w:val="Listaconvietas"/>
              <w:numPr>
                <w:ilvl w:val="0"/>
                <w:numId w:val="0"/>
              </w:numPr>
              <w:spacing w:after="0" w:line="240" w:lineRule="auto"/>
            </w:pPr>
            <w:r>
              <w:t xml:space="preserve">Encargado del área de soporte de hardware y mantenimiento del equipo computacional de la institución, Asistente del área </w:t>
            </w:r>
            <w:r w:rsidR="00383E30">
              <w:t>análisis y programación</w:t>
            </w:r>
            <w:r>
              <w:t>.</w:t>
            </w:r>
          </w:p>
          <w:p w:rsidR="00383E30" w:rsidRDefault="00383E30" w:rsidP="00D15FE7">
            <w:pPr>
              <w:pStyle w:val="Listaconvietas"/>
              <w:numPr>
                <w:ilvl w:val="0"/>
                <w:numId w:val="0"/>
              </w:numPr>
              <w:spacing w:after="0" w:line="240" w:lineRule="auto"/>
            </w:pPr>
          </w:p>
          <w:p w:rsidR="00383E30" w:rsidRDefault="00383E30" w:rsidP="00383E30">
            <w:pPr>
              <w:pStyle w:val="Subseccin"/>
              <w:spacing w:after="0" w:line="240" w:lineRule="auto"/>
              <w:rPr>
                <w:color w:val="000000"/>
                <w:spacing w:val="0"/>
                <w:sz w:val="23"/>
              </w:rPr>
            </w:pPr>
            <w:r>
              <w:rPr>
                <w:b w:val="0"/>
                <w:bCs/>
                <w:color w:val="000000"/>
                <w:spacing w:val="0"/>
                <w:sz w:val="23"/>
              </w:rPr>
              <w:t>Practic</w:t>
            </w:r>
            <w:r w:rsidR="00286AEF">
              <w:rPr>
                <w:b w:val="0"/>
                <w:bCs/>
                <w:color w:val="000000"/>
                <w:spacing w:val="0"/>
                <w:sz w:val="23"/>
              </w:rPr>
              <w:t xml:space="preserve">a </w:t>
            </w:r>
            <w:r w:rsidR="0040061D">
              <w:rPr>
                <w:b w:val="0"/>
                <w:bCs/>
                <w:color w:val="000000"/>
                <w:spacing w:val="0"/>
                <w:sz w:val="23"/>
              </w:rPr>
              <w:t>Laboral Analista Programador</w:t>
            </w:r>
            <w:r>
              <w:rPr>
                <w:b w:val="0"/>
                <w:bCs/>
              </w:rPr>
              <w:t xml:space="preserve"> | </w:t>
            </w:r>
            <w:sdt>
              <w:sdtPr>
                <w:id w:val="10456199"/>
                <w:placeholder>
                  <w:docPart w:val="0FA2585F5EB2418594F636871E18E3CC"/>
                </w:placeholder>
              </w:sdtPr>
              <w:sdtEndPr/>
              <w:sdtContent>
                <w:r>
                  <w:t>IHSS</w:t>
                </w:r>
              </w:sdtContent>
            </w:sdt>
          </w:p>
          <w:p w:rsidR="00383E30" w:rsidRDefault="00383E30" w:rsidP="00383E30">
            <w:pPr>
              <w:spacing w:after="0" w:line="240" w:lineRule="auto"/>
            </w:pPr>
            <w:r>
              <w:t>Mayo. 2012 – Octubre. 2012</w:t>
            </w:r>
          </w:p>
          <w:p w:rsidR="00383E30" w:rsidRDefault="00383E30" w:rsidP="00383E30">
            <w:pPr>
              <w:pStyle w:val="Listaconvietas"/>
              <w:numPr>
                <w:ilvl w:val="0"/>
                <w:numId w:val="0"/>
              </w:numPr>
              <w:spacing w:after="0" w:line="240" w:lineRule="auto"/>
            </w:pPr>
            <w:r>
              <w:t>Analista Programador de sistemas informáticos en ambientes VS.net y Bases de Datos Oracle 11g.</w:t>
            </w:r>
          </w:p>
          <w:p w:rsidR="00E675BC" w:rsidRDefault="00E675BC" w:rsidP="00383E30">
            <w:pPr>
              <w:pStyle w:val="Listaconvietas"/>
              <w:numPr>
                <w:ilvl w:val="0"/>
                <w:numId w:val="0"/>
              </w:numPr>
              <w:spacing w:after="0" w:line="240" w:lineRule="auto"/>
            </w:pPr>
          </w:p>
          <w:p w:rsidR="00E675BC" w:rsidRPr="00012B31" w:rsidRDefault="0040061D" w:rsidP="00E675BC">
            <w:pPr>
              <w:pStyle w:val="Subseccin"/>
              <w:spacing w:after="0" w:line="240" w:lineRule="auto"/>
              <w:rPr>
                <w:color w:val="000000"/>
                <w:spacing w:val="0"/>
                <w:sz w:val="23"/>
                <w:lang w:val="es-HN"/>
              </w:rPr>
            </w:pPr>
            <w:r w:rsidRPr="00012B31">
              <w:rPr>
                <w:b w:val="0"/>
                <w:bCs/>
                <w:color w:val="000000"/>
                <w:spacing w:val="0"/>
                <w:sz w:val="23"/>
                <w:lang w:val="es-HN"/>
              </w:rPr>
              <w:t>Analista Programador</w:t>
            </w:r>
            <w:r w:rsidR="00E675BC" w:rsidRPr="00012B31">
              <w:rPr>
                <w:b w:val="0"/>
                <w:bCs/>
                <w:lang w:val="es-HN"/>
              </w:rPr>
              <w:t xml:space="preserve"> | </w:t>
            </w:r>
            <w:sdt>
              <w:sdtPr>
                <w:id w:val="-1227219138"/>
                <w:placeholder>
                  <w:docPart w:val="6496A2DC3E694DF0A4E6C2F703B7F781"/>
                </w:placeholder>
              </w:sdtPr>
              <w:sdtEndPr/>
              <w:sdtContent>
                <w:r w:rsidR="00B618AF" w:rsidRPr="00012B31">
                  <w:rPr>
                    <w:lang w:val="es-HN"/>
                  </w:rPr>
                  <w:t xml:space="preserve">Data+ Open </w:t>
                </w:r>
                <w:proofErr w:type="spellStart"/>
                <w:r w:rsidR="00B618AF" w:rsidRPr="00012B31">
                  <w:rPr>
                    <w:lang w:val="es-HN"/>
                  </w:rPr>
                  <w:t>Systems</w:t>
                </w:r>
                <w:proofErr w:type="spellEnd"/>
              </w:sdtContent>
            </w:sdt>
          </w:p>
          <w:p w:rsidR="00E675BC" w:rsidRDefault="005C6A20" w:rsidP="00E675BC">
            <w:pPr>
              <w:spacing w:after="0" w:line="240" w:lineRule="auto"/>
            </w:pPr>
            <w:r>
              <w:t>Enero. 2013</w:t>
            </w:r>
            <w:r w:rsidR="00E675BC">
              <w:t xml:space="preserve"> – </w:t>
            </w:r>
            <w:r w:rsidR="00DE3401">
              <w:t>Julio</w:t>
            </w:r>
            <w:r>
              <w:t xml:space="preserve"> 2013</w:t>
            </w:r>
          </w:p>
          <w:p w:rsidR="00C64229" w:rsidRDefault="00E675BC" w:rsidP="00F23C3C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b/>
                <w:caps/>
              </w:rPr>
            </w:pPr>
            <w:r>
              <w:t xml:space="preserve">Analista Programador de sistemas informáticos en ambientes VS.net y Bases de Datos </w:t>
            </w:r>
            <w:r w:rsidR="00213F92">
              <w:t>SQL Server 2008 R2</w:t>
            </w:r>
            <w:r w:rsidR="00EA2F3C">
              <w:t>, uso de la herramienta DHTML con SQL Server 2008 R2</w:t>
            </w:r>
            <w:r>
              <w:t>.</w:t>
            </w:r>
          </w:p>
          <w:p w:rsidR="005C6A20" w:rsidRPr="00903EA2" w:rsidRDefault="005C6A20" w:rsidP="005C6A20">
            <w:pPr>
              <w:pStyle w:val="Subseccin"/>
              <w:spacing w:after="0" w:line="240" w:lineRule="auto"/>
              <w:rPr>
                <w:b w:val="0"/>
                <w:bCs/>
                <w:color w:val="000000"/>
                <w:spacing w:val="0"/>
                <w:sz w:val="23"/>
              </w:rPr>
            </w:pPr>
          </w:p>
          <w:p w:rsidR="005C6A20" w:rsidRPr="005C6A20" w:rsidRDefault="00903EA2" w:rsidP="005C6A20">
            <w:pPr>
              <w:pStyle w:val="Subseccin"/>
              <w:spacing w:after="0" w:line="240" w:lineRule="auto"/>
              <w:rPr>
                <w:color w:val="000000"/>
                <w:spacing w:val="0"/>
                <w:sz w:val="23"/>
              </w:rPr>
            </w:pPr>
            <w:r>
              <w:rPr>
                <w:b w:val="0"/>
                <w:bCs/>
                <w:color w:val="000000"/>
                <w:spacing w:val="0"/>
                <w:sz w:val="23"/>
              </w:rPr>
              <w:t xml:space="preserve">Analista Programador </w:t>
            </w:r>
            <w:r w:rsidR="005C6A20" w:rsidRPr="005C6A20">
              <w:rPr>
                <w:b w:val="0"/>
                <w:bCs/>
              </w:rPr>
              <w:t xml:space="preserve">| </w:t>
            </w:r>
            <w:proofErr w:type="spellStart"/>
            <w:r w:rsidR="005C6A20">
              <w:t>PorSalud</w:t>
            </w:r>
            <w:proofErr w:type="spellEnd"/>
          </w:p>
          <w:p w:rsidR="005C6A20" w:rsidRDefault="005C6A20" w:rsidP="005C6A20">
            <w:pPr>
              <w:spacing w:after="0" w:line="240" w:lineRule="auto"/>
            </w:pPr>
            <w:r>
              <w:t>Mayo. 2013 – Agosto 2013</w:t>
            </w:r>
          </w:p>
          <w:p w:rsidR="005C6A20" w:rsidRDefault="005C6A20" w:rsidP="005C6A20">
            <w:pPr>
              <w:pStyle w:val="Listaconvietas"/>
              <w:numPr>
                <w:ilvl w:val="0"/>
                <w:numId w:val="0"/>
              </w:numPr>
              <w:spacing w:after="0" w:line="240" w:lineRule="auto"/>
            </w:pPr>
            <w:r>
              <w:t xml:space="preserve">Analista Programador de sistemas informáticos en ambientes VS.net,  Oracle  </w:t>
            </w:r>
            <w:proofErr w:type="spellStart"/>
            <w:r>
              <w:t>Forms</w:t>
            </w:r>
            <w:proofErr w:type="spellEnd"/>
            <w:r>
              <w:t xml:space="preserve"> y Bases de Datos Oracle Server</w:t>
            </w:r>
            <w:r w:rsidR="007C5250">
              <w:t xml:space="preserve">, con el uso de PL/SQL a un nivel </w:t>
            </w:r>
            <w:r w:rsidR="00307ADA">
              <w:t>intermedio</w:t>
            </w:r>
            <w:r>
              <w:t>.</w:t>
            </w:r>
          </w:p>
          <w:p w:rsidR="00D612FA" w:rsidRDefault="00D612FA" w:rsidP="005C6A20">
            <w:pPr>
              <w:pStyle w:val="Listaconvietas"/>
              <w:numPr>
                <w:ilvl w:val="0"/>
                <w:numId w:val="0"/>
              </w:numPr>
              <w:spacing w:after="0" w:line="240" w:lineRule="auto"/>
            </w:pPr>
          </w:p>
          <w:p w:rsidR="00D612FA" w:rsidRPr="005C6A20" w:rsidRDefault="00903EA2" w:rsidP="00D612FA">
            <w:pPr>
              <w:pStyle w:val="Subseccin"/>
              <w:spacing w:after="0" w:line="240" w:lineRule="auto"/>
              <w:rPr>
                <w:color w:val="000000"/>
                <w:spacing w:val="0"/>
                <w:sz w:val="23"/>
              </w:rPr>
            </w:pPr>
            <w:r>
              <w:rPr>
                <w:b w:val="0"/>
                <w:bCs/>
                <w:color w:val="000000"/>
                <w:spacing w:val="0"/>
                <w:sz w:val="23"/>
              </w:rPr>
              <w:t>Analista Programado</w:t>
            </w:r>
            <w:r w:rsidR="00307ADA">
              <w:rPr>
                <w:b w:val="0"/>
                <w:bCs/>
                <w:color w:val="000000"/>
                <w:spacing w:val="0"/>
                <w:sz w:val="23"/>
              </w:rPr>
              <w:t>r</w:t>
            </w:r>
            <w:r w:rsidR="00D612FA" w:rsidRPr="005C6A20">
              <w:rPr>
                <w:b w:val="0"/>
                <w:bCs/>
              </w:rPr>
              <w:t xml:space="preserve"> | </w:t>
            </w:r>
            <w:proofErr w:type="spellStart"/>
            <w:r w:rsidR="00307ADA">
              <w:rPr>
                <w:b w:val="0"/>
                <w:bCs/>
              </w:rPr>
              <w:t>Group</w:t>
            </w:r>
            <w:proofErr w:type="spellEnd"/>
            <w:r w:rsidR="00307ADA">
              <w:rPr>
                <w:b w:val="0"/>
                <w:bCs/>
              </w:rPr>
              <w:t xml:space="preserve"> </w:t>
            </w:r>
            <w:proofErr w:type="spellStart"/>
            <w:r w:rsidR="00307ADA">
              <w:rPr>
                <w:b w:val="0"/>
                <w:bCs/>
              </w:rPr>
              <w:t>Stt</w:t>
            </w:r>
            <w:proofErr w:type="spellEnd"/>
            <w:r w:rsidR="00307ADA">
              <w:rPr>
                <w:b w:val="0"/>
                <w:bCs/>
              </w:rPr>
              <w:t xml:space="preserve"> (</w:t>
            </w:r>
            <w:r w:rsidR="00D612FA">
              <w:t xml:space="preserve">Indra </w:t>
            </w:r>
            <w:proofErr w:type="spellStart"/>
            <w:r w:rsidR="00D612FA">
              <w:t>Company</w:t>
            </w:r>
            <w:proofErr w:type="spellEnd"/>
            <w:r w:rsidR="00307ADA">
              <w:t>)</w:t>
            </w:r>
          </w:p>
          <w:p w:rsidR="00D612FA" w:rsidRDefault="00B5577A" w:rsidP="00D612FA">
            <w:pPr>
              <w:spacing w:after="0" w:line="240" w:lineRule="auto"/>
            </w:pPr>
            <w:r>
              <w:t>Diciembre. 2013 – 2017</w:t>
            </w:r>
          </w:p>
          <w:p w:rsidR="00D612FA" w:rsidRDefault="00D612FA" w:rsidP="00D612FA">
            <w:pPr>
              <w:pStyle w:val="Listaconvietas"/>
              <w:numPr>
                <w:ilvl w:val="0"/>
                <w:numId w:val="0"/>
              </w:numPr>
              <w:spacing w:after="0" w:line="240" w:lineRule="auto"/>
            </w:pPr>
            <w:r>
              <w:t>Analista Programador de sistem</w:t>
            </w:r>
            <w:r w:rsidR="00307ADA">
              <w:t>as informáticos en ambientes</w:t>
            </w:r>
            <w:r>
              <w:t xml:space="preserve"> </w:t>
            </w:r>
            <w:proofErr w:type="spellStart"/>
            <w:r>
              <w:t>Power</w:t>
            </w:r>
            <w:proofErr w:type="spellEnd"/>
            <w:r>
              <w:t xml:space="preserve"> </w:t>
            </w:r>
            <w:proofErr w:type="spellStart"/>
            <w:r>
              <w:t>Builder</w:t>
            </w:r>
            <w:proofErr w:type="spellEnd"/>
            <w:r>
              <w:t xml:space="preserve"> </w:t>
            </w:r>
            <w:r w:rsidR="00307ADA">
              <w:t>12.5,</w:t>
            </w:r>
            <w:r>
              <w:t xml:space="preserve"> Oracle como Base de Datos, con el</w:t>
            </w:r>
            <w:r w:rsidR="00307ADA">
              <w:t xml:space="preserve"> uso de PL/SQL a un nivel </w:t>
            </w:r>
            <w:r>
              <w:t>int</w:t>
            </w:r>
            <w:r w:rsidR="00307ADA">
              <w:t>ermedio</w:t>
            </w:r>
            <w:r>
              <w:t xml:space="preserve">, administración de sistema de oficina virtual de la ENEE con Java </w:t>
            </w:r>
            <w:r w:rsidR="00307ADA">
              <w:t xml:space="preserve">– JSP </w:t>
            </w:r>
            <w:r>
              <w:t>y Oracle, uso de lenguaje</w:t>
            </w:r>
            <w:r w:rsidR="00307ADA">
              <w:t xml:space="preserve"> Pro</w:t>
            </w:r>
            <w:r>
              <w:t xml:space="preserve"> C y </w:t>
            </w:r>
            <w:r w:rsidR="00307ADA">
              <w:t xml:space="preserve">Pro Cobol para la creación de </w:t>
            </w:r>
            <w:r w:rsidR="00307ADA">
              <w:lastRenderedPageBreak/>
              <w:t>procesos</w:t>
            </w:r>
            <w:r>
              <w:t xml:space="preserve"> </w:t>
            </w:r>
            <w:proofErr w:type="spellStart"/>
            <w:r>
              <w:t>Batch</w:t>
            </w:r>
            <w:proofErr w:type="spellEnd"/>
            <w:r>
              <w:t xml:space="preserve"> operativos de la </w:t>
            </w:r>
            <w:r w:rsidR="00307ADA">
              <w:t>ENEE.</w:t>
            </w:r>
          </w:p>
          <w:p w:rsidR="008A5B79" w:rsidRDefault="008A5B79" w:rsidP="00D612FA">
            <w:pPr>
              <w:pStyle w:val="Listaconvietas"/>
              <w:numPr>
                <w:ilvl w:val="0"/>
                <w:numId w:val="0"/>
              </w:numPr>
              <w:spacing w:after="0" w:line="240" w:lineRule="auto"/>
            </w:pPr>
          </w:p>
          <w:p w:rsidR="008A5B79" w:rsidRPr="005C6A20" w:rsidRDefault="008A5B79" w:rsidP="008A5B79">
            <w:pPr>
              <w:pStyle w:val="Subseccin"/>
              <w:spacing w:after="0" w:line="240" w:lineRule="auto"/>
              <w:rPr>
                <w:color w:val="000000"/>
                <w:spacing w:val="0"/>
                <w:sz w:val="23"/>
              </w:rPr>
            </w:pPr>
            <w:r>
              <w:rPr>
                <w:b w:val="0"/>
                <w:bCs/>
                <w:color w:val="000000"/>
                <w:spacing w:val="0"/>
                <w:sz w:val="23"/>
              </w:rPr>
              <w:t>Analista de Sistemas</w:t>
            </w:r>
            <w:r w:rsidRPr="005C6A20">
              <w:rPr>
                <w:b w:val="0"/>
                <w:bCs/>
              </w:rPr>
              <w:t xml:space="preserve"> | </w:t>
            </w:r>
            <w:r>
              <w:rPr>
                <w:b w:val="0"/>
                <w:bCs/>
              </w:rPr>
              <w:t>Secretaria de Relaciones Exteriores y Cooperación Internacional</w:t>
            </w:r>
          </w:p>
          <w:p w:rsidR="008A5B79" w:rsidRDefault="008A5B79" w:rsidP="008A5B79">
            <w:pPr>
              <w:spacing w:after="0" w:line="240" w:lineRule="auto"/>
            </w:pPr>
            <w:r>
              <w:t>Diciembre. 2017</w:t>
            </w:r>
            <w:r>
              <w:t xml:space="preserve"> – </w:t>
            </w:r>
            <w:r>
              <w:t>hasta la fecha</w:t>
            </w:r>
          </w:p>
          <w:p w:rsidR="008A5B79" w:rsidRDefault="008A5B79" w:rsidP="008A5B79">
            <w:pPr>
              <w:pStyle w:val="Listaconvietas"/>
              <w:numPr>
                <w:ilvl w:val="0"/>
                <w:numId w:val="0"/>
              </w:numPr>
              <w:spacing w:after="0" w:line="240" w:lineRule="auto"/>
            </w:pPr>
            <w:r>
              <w:t>Administrador de la Plataforma de Gestión de la Cooperación PGC (pgc.sre.gob.hn)</w:t>
            </w:r>
            <w:r>
              <w:t>.</w:t>
            </w:r>
          </w:p>
          <w:p w:rsidR="008A5B79" w:rsidRPr="005C6A20" w:rsidRDefault="008A5B79" w:rsidP="008A5B79">
            <w:pPr>
              <w:pStyle w:val="Listaconvietas"/>
              <w:numPr>
                <w:ilvl w:val="0"/>
                <w:numId w:val="0"/>
              </w:numPr>
              <w:spacing w:after="0" w:line="240" w:lineRule="auto"/>
            </w:pPr>
            <w:r>
              <w:t xml:space="preserve">Analista Programador de sistemas informáticos en ambientes </w:t>
            </w:r>
            <w:r>
              <w:t xml:space="preserve">JEE, </w:t>
            </w:r>
            <w:proofErr w:type="spellStart"/>
            <w:r>
              <w:t>Drupal</w:t>
            </w:r>
            <w:proofErr w:type="spellEnd"/>
            <w:r>
              <w:t xml:space="preserve"> 7 para el portal público, uso del Motor de BD </w:t>
            </w:r>
            <w:proofErr w:type="spellStart"/>
            <w:r>
              <w:t>PostgreSQL</w:t>
            </w:r>
            <w:proofErr w:type="spellEnd"/>
            <w:r>
              <w:t xml:space="preserve"> 9.4 y administración y creación de sistemas satélites de la PGC (</w:t>
            </w:r>
            <w:proofErr w:type="spellStart"/>
            <w:r>
              <w:t>backbone</w:t>
            </w:r>
            <w:proofErr w:type="spellEnd"/>
            <w:r>
              <w:t xml:space="preserve">, HTML 5, </w:t>
            </w:r>
            <w:proofErr w:type="spellStart"/>
            <w:r>
              <w:t>Jquery</w:t>
            </w:r>
            <w:proofErr w:type="spellEnd"/>
            <w:r>
              <w:t xml:space="preserve">, </w:t>
            </w:r>
            <w:proofErr w:type="spellStart"/>
            <w:r>
              <w:t>JSon</w:t>
            </w:r>
            <w:proofErr w:type="spellEnd"/>
            <w:r>
              <w:t>)</w:t>
            </w:r>
            <w:r>
              <w:t>.</w:t>
            </w:r>
          </w:p>
          <w:p w:rsidR="00383E30" w:rsidRDefault="00383E30" w:rsidP="00383E30">
            <w:pPr>
              <w:pStyle w:val="Seccin"/>
              <w:spacing w:after="0"/>
            </w:pPr>
            <w:r>
              <w:t>Informatica</w:t>
            </w:r>
          </w:p>
          <w:p w:rsidR="00383E30" w:rsidRDefault="00383E30" w:rsidP="00383E30">
            <w:pPr>
              <w:pStyle w:val="Subseccin"/>
              <w:spacing w:after="0" w:line="240" w:lineRule="auto"/>
              <w:rPr>
                <w:color w:val="000000"/>
                <w:spacing w:val="0"/>
                <w:sz w:val="23"/>
              </w:rPr>
            </w:pPr>
            <w:r>
              <w:rPr>
                <w:b w:val="0"/>
                <w:bCs/>
                <w:color w:val="000000"/>
                <w:spacing w:val="0"/>
                <w:sz w:val="23"/>
              </w:rPr>
              <w:t>Manejo de Paquetes Ofimática Windows</w:t>
            </w:r>
            <w:r>
              <w:rPr>
                <w:b w:val="0"/>
                <w:bCs/>
              </w:rPr>
              <w:t xml:space="preserve"> | </w:t>
            </w:r>
            <w:sdt>
              <w:sdtPr>
                <w:id w:val="10456205"/>
                <w:placeholder>
                  <w:docPart w:val="CFBDEA0A80B848719D4B1D352EF117F8"/>
                </w:placeholder>
              </w:sdtPr>
              <w:sdtEndPr/>
              <w:sdtContent>
                <w:r w:rsidR="006A31F0">
                  <w:t xml:space="preserve">Microsoft </w:t>
                </w:r>
                <w:r>
                  <w:t>Windows Office</w:t>
                </w:r>
              </w:sdtContent>
            </w:sdt>
          </w:p>
          <w:p w:rsidR="00383E30" w:rsidRDefault="006A31F0" w:rsidP="00903EA2">
            <w:pPr>
              <w:pStyle w:val="Prrafodelista"/>
              <w:numPr>
                <w:ilvl w:val="0"/>
                <w:numId w:val="32"/>
              </w:numPr>
              <w:spacing w:after="0" w:line="240" w:lineRule="auto"/>
            </w:pPr>
            <w:r>
              <w:t>Microsoft Word.</w:t>
            </w:r>
          </w:p>
          <w:p w:rsidR="006A31F0" w:rsidRDefault="006A31F0" w:rsidP="00903EA2">
            <w:pPr>
              <w:pStyle w:val="Prrafodelista"/>
              <w:numPr>
                <w:ilvl w:val="0"/>
                <w:numId w:val="32"/>
              </w:numPr>
              <w:spacing w:after="0" w:line="240" w:lineRule="auto"/>
            </w:pPr>
            <w:r>
              <w:t>Microsoft Excel.</w:t>
            </w:r>
          </w:p>
          <w:p w:rsidR="006A31F0" w:rsidRDefault="006A31F0" w:rsidP="00903EA2">
            <w:pPr>
              <w:pStyle w:val="Prrafodelista"/>
              <w:numPr>
                <w:ilvl w:val="0"/>
                <w:numId w:val="32"/>
              </w:numPr>
              <w:spacing w:after="0" w:line="240" w:lineRule="auto"/>
            </w:pPr>
            <w:r>
              <w:t xml:space="preserve">Microsoft </w:t>
            </w:r>
            <w:proofErr w:type="spellStart"/>
            <w:r>
              <w:t>Power</w:t>
            </w:r>
            <w:proofErr w:type="spellEnd"/>
            <w:r>
              <w:t xml:space="preserve"> Point</w:t>
            </w:r>
          </w:p>
          <w:p w:rsidR="006A31F0" w:rsidRDefault="006A31F0" w:rsidP="00903EA2">
            <w:pPr>
              <w:pStyle w:val="Prrafodelista"/>
              <w:numPr>
                <w:ilvl w:val="0"/>
                <w:numId w:val="32"/>
              </w:numPr>
              <w:spacing w:after="0" w:line="240" w:lineRule="auto"/>
            </w:pPr>
            <w:r>
              <w:t>Microsoft Visio.</w:t>
            </w:r>
          </w:p>
          <w:p w:rsidR="00147F88" w:rsidRPr="00F0450C" w:rsidRDefault="00286AEF" w:rsidP="00903EA2">
            <w:pPr>
              <w:pStyle w:val="Prrafodelista"/>
              <w:numPr>
                <w:ilvl w:val="0"/>
                <w:numId w:val="32"/>
              </w:numPr>
              <w:spacing w:after="0" w:line="240" w:lineRule="auto"/>
            </w:pPr>
            <w:r w:rsidRPr="00F0450C">
              <w:t>Microsoft Project</w:t>
            </w:r>
            <w:r w:rsidR="00213F92">
              <w:t>.</w:t>
            </w:r>
          </w:p>
          <w:p w:rsidR="006A31F0" w:rsidRDefault="006A31F0" w:rsidP="006A31F0">
            <w:pPr>
              <w:spacing w:after="0" w:line="240" w:lineRule="auto"/>
            </w:pPr>
          </w:p>
          <w:p w:rsidR="006A31F0" w:rsidRDefault="006A31F0" w:rsidP="006A31F0">
            <w:pPr>
              <w:pStyle w:val="Subseccin"/>
              <w:spacing w:after="0" w:line="240" w:lineRule="auto"/>
              <w:rPr>
                <w:color w:val="000000"/>
                <w:spacing w:val="0"/>
                <w:sz w:val="23"/>
              </w:rPr>
            </w:pPr>
            <w:r>
              <w:rPr>
                <w:b w:val="0"/>
                <w:bCs/>
                <w:color w:val="000000"/>
                <w:spacing w:val="0"/>
                <w:sz w:val="23"/>
              </w:rPr>
              <w:t>Manejo de Paquetes Visual Estudios</w:t>
            </w:r>
            <w:r>
              <w:rPr>
                <w:b w:val="0"/>
                <w:bCs/>
              </w:rPr>
              <w:t xml:space="preserve"> | </w:t>
            </w:r>
            <w:sdt>
              <w:sdtPr>
                <w:id w:val="10456207"/>
                <w:placeholder>
                  <w:docPart w:val="94E0E1C1A82A4ACF8AD1033160E7AB3C"/>
                </w:placeholder>
              </w:sdtPr>
              <w:sdtEndPr/>
              <w:sdtContent>
                <w:r>
                  <w:t>Microsoft Visual Estudios</w:t>
                </w:r>
              </w:sdtContent>
            </w:sdt>
          </w:p>
          <w:p w:rsidR="00383E30" w:rsidRDefault="006A31F0" w:rsidP="00903EA2">
            <w:pPr>
              <w:pStyle w:val="Listaconvietas"/>
              <w:numPr>
                <w:ilvl w:val="0"/>
                <w:numId w:val="32"/>
              </w:numPr>
              <w:spacing w:after="0" w:line="240" w:lineRule="auto"/>
            </w:pPr>
            <w:r>
              <w:t>Visual Basic.</w:t>
            </w:r>
          </w:p>
          <w:p w:rsidR="000D1A51" w:rsidRDefault="00307ADA" w:rsidP="00903EA2">
            <w:pPr>
              <w:pStyle w:val="Listaconvietas"/>
              <w:numPr>
                <w:ilvl w:val="0"/>
                <w:numId w:val="32"/>
              </w:numPr>
              <w:spacing w:after="0" w:line="240" w:lineRule="auto"/>
            </w:pPr>
            <w:r>
              <w:t>Visual C#</w:t>
            </w:r>
            <w:r w:rsidR="000D1A51">
              <w:t>.</w:t>
            </w:r>
          </w:p>
          <w:p w:rsidR="00F23C3C" w:rsidRDefault="00F23C3C" w:rsidP="00903EA2">
            <w:pPr>
              <w:pStyle w:val="Listaconvietas"/>
              <w:numPr>
                <w:ilvl w:val="0"/>
                <w:numId w:val="32"/>
              </w:numPr>
              <w:spacing w:after="0" w:line="240" w:lineRule="auto"/>
            </w:pPr>
            <w:r>
              <w:t>Visual C++.</w:t>
            </w:r>
          </w:p>
          <w:p w:rsidR="0063410E" w:rsidRDefault="0063410E" w:rsidP="00903EA2">
            <w:pPr>
              <w:pStyle w:val="Listaconvietas"/>
              <w:numPr>
                <w:ilvl w:val="0"/>
                <w:numId w:val="32"/>
              </w:numPr>
              <w:spacing w:after="0" w:line="240" w:lineRule="auto"/>
            </w:pPr>
            <w:proofErr w:type="spellStart"/>
            <w:r>
              <w:t>Crystal</w:t>
            </w:r>
            <w:proofErr w:type="spellEnd"/>
            <w:r>
              <w:t xml:space="preserve"> </w:t>
            </w:r>
            <w:proofErr w:type="spellStart"/>
            <w:r>
              <w:t>Reports</w:t>
            </w:r>
            <w:proofErr w:type="spellEnd"/>
            <w:r>
              <w:t>.</w:t>
            </w:r>
          </w:p>
          <w:p w:rsidR="006A31F0" w:rsidRDefault="00307ADA" w:rsidP="00903EA2">
            <w:pPr>
              <w:pStyle w:val="Listaconvietas"/>
              <w:numPr>
                <w:ilvl w:val="0"/>
                <w:numId w:val="32"/>
              </w:numPr>
              <w:spacing w:after="0" w:line="240" w:lineRule="auto"/>
            </w:pPr>
            <w:r>
              <w:t>ASP.net</w:t>
            </w:r>
            <w:r w:rsidR="006A31F0">
              <w:t>.</w:t>
            </w:r>
          </w:p>
          <w:p w:rsidR="000D1A51" w:rsidRDefault="000D1A51" w:rsidP="00903EA2">
            <w:pPr>
              <w:pStyle w:val="Listaconvietas"/>
              <w:numPr>
                <w:ilvl w:val="0"/>
                <w:numId w:val="32"/>
              </w:numPr>
              <w:spacing w:after="0" w:line="240" w:lineRule="auto"/>
            </w:pPr>
            <w:proofErr w:type="spellStart"/>
            <w:r>
              <w:t>DevExpress</w:t>
            </w:r>
            <w:proofErr w:type="spellEnd"/>
            <w:r>
              <w:t>.</w:t>
            </w:r>
          </w:p>
          <w:p w:rsidR="00D612FA" w:rsidRDefault="00D612FA" w:rsidP="00903EA2">
            <w:pPr>
              <w:pStyle w:val="Listaconvietas"/>
              <w:numPr>
                <w:ilvl w:val="0"/>
                <w:numId w:val="0"/>
              </w:numPr>
              <w:spacing w:after="0" w:line="240" w:lineRule="auto"/>
            </w:pPr>
          </w:p>
          <w:p w:rsidR="00D612FA" w:rsidRDefault="00D612FA" w:rsidP="00D612FA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ind w:left="360" w:hanging="360"/>
            </w:pPr>
          </w:p>
          <w:p w:rsidR="00B57EB6" w:rsidRDefault="00B57EB6" w:rsidP="00B57EB6">
            <w:pPr>
              <w:pStyle w:val="Subseccin"/>
              <w:spacing w:after="0" w:line="240" w:lineRule="auto"/>
              <w:rPr>
                <w:color w:val="000000"/>
                <w:spacing w:val="0"/>
                <w:sz w:val="23"/>
              </w:rPr>
            </w:pPr>
            <w:r>
              <w:rPr>
                <w:b w:val="0"/>
                <w:bCs/>
                <w:color w:val="000000"/>
                <w:spacing w:val="0"/>
                <w:sz w:val="23"/>
              </w:rPr>
              <w:t>Manejo de otros Lenguajes de Programación</w:t>
            </w:r>
            <w:r>
              <w:rPr>
                <w:b w:val="0"/>
                <w:bCs/>
              </w:rPr>
              <w:t xml:space="preserve"> | </w:t>
            </w:r>
            <w:sdt>
              <w:sdtPr>
                <w:id w:val="2120331989"/>
                <w:placeholder>
                  <w:docPart w:val="B082EBE033BF476F95E277A226F38130"/>
                </w:placeholder>
              </w:sdtPr>
              <w:sdtEndPr/>
              <w:sdtContent>
                <w:r>
                  <w:t>De Bajo Nivel</w:t>
                </w:r>
              </w:sdtContent>
            </w:sdt>
          </w:p>
          <w:p w:rsidR="00B57EB6" w:rsidRDefault="00F23C3C" w:rsidP="00903EA2">
            <w:pPr>
              <w:pStyle w:val="Listaconvietas"/>
              <w:numPr>
                <w:ilvl w:val="0"/>
                <w:numId w:val="32"/>
              </w:numPr>
              <w:spacing w:after="0" w:line="240" w:lineRule="auto"/>
            </w:pPr>
            <w:r>
              <w:t>Pro C</w:t>
            </w:r>
            <w:r w:rsidR="00B57EB6">
              <w:t>.</w:t>
            </w:r>
          </w:p>
          <w:p w:rsidR="00B57EB6" w:rsidRDefault="00307ADA" w:rsidP="00903EA2">
            <w:pPr>
              <w:pStyle w:val="Listaconvietas"/>
              <w:numPr>
                <w:ilvl w:val="0"/>
                <w:numId w:val="32"/>
              </w:numPr>
              <w:spacing w:after="0" w:line="240" w:lineRule="auto"/>
            </w:pPr>
            <w:r>
              <w:t>Pro Cobol</w:t>
            </w:r>
            <w:r w:rsidR="00B57EB6">
              <w:t>.</w:t>
            </w:r>
          </w:p>
          <w:p w:rsidR="006A31F0" w:rsidRDefault="006A31F0" w:rsidP="006A31F0">
            <w:pPr>
              <w:pStyle w:val="Listaconvietas"/>
              <w:numPr>
                <w:ilvl w:val="0"/>
                <w:numId w:val="0"/>
              </w:numPr>
              <w:spacing w:after="0" w:line="240" w:lineRule="auto"/>
            </w:pPr>
          </w:p>
          <w:p w:rsidR="006A31F0" w:rsidRDefault="006A31F0" w:rsidP="006A31F0">
            <w:pPr>
              <w:pStyle w:val="Subseccin"/>
              <w:spacing w:after="0" w:line="240" w:lineRule="auto"/>
              <w:rPr>
                <w:color w:val="000000"/>
                <w:spacing w:val="0"/>
                <w:sz w:val="23"/>
              </w:rPr>
            </w:pPr>
            <w:r>
              <w:rPr>
                <w:b w:val="0"/>
                <w:bCs/>
                <w:color w:val="000000"/>
                <w:spacing w:val="0"/>
                <w:sz w:val="23"/>
              </w:rPr>
              <w:t>Manejo de Bases de Datos</w:t>
            </w:r>
            <w:r>
              <w:rPr>
                <w:b w:val="0"/>
                <w:bCs/>
              </w:rPr>
              <w:t xml:space="preserve"> | </w:t>
            </w:r>
            <w:sdt>
              <w:sdtPr>
                <w:id w:val="10456208"/>
                <w:placeholder>
                  <w:docPart w:val="E1513B30DC944D389C187A0870BD95E2"/>
                </w:placeholder>
              </w:sdtPr>
              <w:sdtEndPr/>
              <w:sdtContent>
                <w:r>
                  <w:t>Motores de Bases de Datos</w:t>
                </w:r>
              </w:sdtContent>
            </w:sdt>
          </w:p>
          <w:p w:rsidR="006A31F0" w:rsidRDefault="00F23C3C" w:rsidP="00903EA2">
            <w:pPr>
              <w:pStyle w:val="Listaconvietas"/>
              <w:numPr>
                <w:ilvl w:val="0"/>
                <w:numId w:val="32"/>
              </w:numPr>
              <w:spacing w:after="0" w:line="240" w:lineRule="auto"/>
            </w:pPr>
            <w:r>
              <w:t>Microsoft SQL server</w:t>
            </w:r>
            <w:r w:rsidR="006A31F0">
              <w:t>.</w:t>
            </w:r>
          </w:p>
          <w:p w:rsidR="006A31F0" w:rsidRDefault="006A31F0" w:rsidP="00903EA2">
            <w:pPr>
              <w:pStyle w:val="Listaconvietas"/>
              <w:numPr>
                <w:ilvl w:val="0"/>
                <w:numId w:val="32"/>
              </w:numPr>
              <w:spacing w:after="0" w:line="240" w:lineRule="auto"/>
            </w:pPr>
            <w:r>
              <w:t>MYSQL server.</w:t>
            </w:r>
          </w:p>
          <w:p w:rsidR="006A31F0" w:rsidRDefault="006A31F0" w:rsidP="00903EA2">
            <w:pPr>
              <w:pStyle w:val="Listaconvietas"/>
              <w:numPr>
                <w:ilvl w:val="0"/>
                <w:numId w:val="32"/>
              </w:numPr>
              <w:spacing w:after="0" w:line="240" w:lineRule="auto"/>
            </w:pPr>
            <w:r>
              <w:t>ORACLE server.</w:t>
            </w:r>
          </w:p>
          <w:p w:rsidR="000D1A51" w:rsidRDefault="000D1A51" w:rsidP="00903EA2">
            <w:pPr>
              <w:pStyle w:val="Listaconvietas"/>
              <w:numPr>
                <w:ilvl w:val="0"/>
                <w:numId w:val="32"/>
              </w:numPr>
              <w:spacing w:after="0" w:line="240" w:lineRule="auto"/>
            </w:pPr>
            <w:r>
              <w:t>PL/SQL.</w:t>
            </w:r>
          </w:p>
          <w:p w:rsidR="000D1A51" w:rsidRDefault="000D1A51" w:rsidP="00903EA2">
            <w:pPr>
              <w:pStyle w:val="Listaconvietas"/>
              <w:numPr>
                <w:ilvl w:val="0"/>
                <w:numId w:val="32"/>
              </w:numPr>
              <w:spacing w:after="0" w:line="240" w:lineRule="auto"/>
            </w:pPr>
            <w:r>
              <w:t xml:space="preserve">Oracle </w:t>
            </w:r>
            <w:proofErr w:type="spellStart"/>
            <w:r>
              <w:t>Forms</w:t>
            </w:r>
            <w:proofErr w:type="spellEnd"/>
            <w:r w:rsidR="00D612FA">
              <w:t>.</w:t>
            </w:r>
          </w:p>
          <w:p w:rsidR="00D612FA" w:rsidRDefault="00D612FA" w:rsidP="00903EA2">
            <w:pPr>
              <w:pStyle w:val="Listaconvietas"/>
              <w:numPr>
                <w:ilvl w:val="0"/>
                <w:numId w:val="32"/>
              </w:numPr>
              <w:spacing w:after="0" w:line="240" w:lineRule="auto"/>
            </w:pPr>
            <w:proofErr w:type="spellStart"/>
            <w:r>
              <w:t>SyBase</w:t>
            </w:r>
            <w:proofErr w:type="spellEnd"/>
            <w:r>
              <w:t>.</w:t>
            </w:r>
          </w:p>
          <w:p w:rsidR="00F23C3C" w:rsidRDefault="00F23C3C" w:rsidP="00903EA2">
            <w:pPr>
              <w:pStyle w:val="Listaconvietas"/>
              <w:numPr>
                <w:ilvl w:val="0"/>
                <w:numId w:val="32"/>
              </w:numPr>
              <w:spacing w:after="0" w:line="240" w:lineRule="auto"/>
            </w:pPr>
            <w:proofErr w:type="spellStart"/>
            <w:r>
              <w:t>PostGree</w:t>
            </w:r>
            <w:proofErr w:type="spellEnd"/>
            <w:r>
              <w:t xml:space="preserve"> SQL.</w:t>
            </w:r>
          </w:p>
          <w:p w:rsidR="006A31F0" w:rsidRDefault="006A31F0" w:rsidP="006A31F0">
            <w:pPr>
              <w:pStyle w:val="Listaconvietas"/>
              <w:numPr>
                <w:ilvl w:val="0"/>
                <w:numId w:val="0"/>
              </w:numPr>
              <w:tabs>
                <w:tab w:val="left" w:pos="2227"/>
              </w:tabs>
              <w:spacing w:after="0" w:line="240" w:lineRule="auto"/>
            </w:pPr>
            <w:r>
              <w:tab/>
            </w:r>
          </w:p>
          <w:p w:rsidR="006A31F0" w:rsidRDefault="006A31F0" w:rsidP="006A31F0">
            <w:pPr>
              <w:pStyle w:val="Subseccin"/>
              <w:spacing w:after="0" w:line="240" w:lineRule="auto"/>
              <w:rPr>
                <w:color w:val="000000"/>
                <w:spacing w:val="0"/>
                <w:sz w:val="23"/>
              </w:rPr>
            </w:pPr>
            <w:r>
              <w:rPr>
                <w:b w:val="0"/>
                <w:bCs/>
                <w:color w:val="000000"/>
                <w:spacing w:val="0"/>
                <w:sz w:val="23"/>
              </w:rPr>
              <w:t>Manejo de Paquetes Adobe</w:t>
            </w:r>
            <w:r>
              <w:rPr>
                <w:b w:val="0"/>
                <w:bCs/>
              </w:rPr>
              <w:t xml:space="preserve"> | </w:t>
            </w:r>
            <w:sdt>
              <w:sdtPr>
                <w:id w:val="10456210"/>
                <w:placeholder>
                  <w:docPart w:val="68D04FEC694E4B09952565AB2AED2028"/>
                </w:placeholder>
              </w:sdtPr>
              <w:sdtEndPr/>
              <w:sdtContent>
                <w:r>
                  <w:t>Adobe Estudios</w:t>
                </w:r>
              </w:sdtContent>
            </w:sdt>
          </w:p>
          <w:p w:rsidR="006A31F0" w:rsidRDefault="00E41023" w:rsidP="00903EA2">
            <w:pPr>
              <w:pStyle w:val="Listaconvietas"/>
              <w:numPr>
                <w:ilvl w:val="0"/>
                <w:numId w:val="32"/>
              </w:numPr>
              <w:spacing w:after="0" w:line="240" w:lineRule="auto"/>
            </w:pPr>
            <w:proofErr w:type="spellStart"/>
            <w:r>
              <w:t>Dream</w:t>
            </w:r>
            <w:proofErr w:type="spellEnd"/>
            <w:r w:rsidR="006A31F0">
              <w:t xml:space="preserve"> </w:t>
            </w:r>
            <w:proofErr w:type="spellStart"/>
            <w:r w:rsidR="006A31F0">
              <w:t>Weawer</w:t>
            </w:r>
            <w:proofErr w:type="spellEnd"/>
            <w:r w:rsidR="00F23C3C">
              <w:t xml:space="preserve"> CC</w:t>
            </w:r>
            <w:r w:rsidR="006A31F0">
              <w:t>.</w:t>
            </w:r>
          </w:p>
          <w:p w:rsidR="00383E30" w:rsidRDefault="00F23C3C" w:rsidP="00903EA2">
            <w:pPr>
              <w:pStyle w:val="Listaconvietas"/>
              <w:numPr>
                <w:ilvl w:val="0"/>
                <w:numId w:val="32"/>
              </w:numPr>
              <w:spacing w:after="0" w:line="240" w:lineRule="auto"/>
            </w:pPr>
            <w:r>
              <w:t>Photoshop CC orientado a Web</w:t>
            </w:r>
            <w:r w:rsidR="006A31F0">
              <w:t>.</w:t>
            </w:r>
          </w:p>
          <w:p w:rsidR="00903EA2" w:rsidRDefault="00F23C3C" w:rsidP="00903EA2">
            <w:pPr>
              <w:pStyle w:val="Listaconvietas"/>
              <w:numPr>
                <w:ilvl w:val="0"/>
                <w:numId w:val="32"/>
              </w:numPr>
              <w:spacing w:after="0" w:line="240" w:lineRule="auto"/>
            </w:pPr>
            <w:r>
              <w:t>Ilustrador CC orientado a Web</w:t>
            </w:r>
            <w:r w:rsidR="00903EA2">
              <w:t>.</w:t>
            </w:r>
          </w:p>
          <w:p w:rsidR="00757418" w:rsidRDefault="00757418" w:rsidP="00757418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ind w:left="360" w:hanging="360"/>
            </w:pPr>
          </w:p>
          <w:p w:rsidR="00190E3A" w:rsidRDefault="00190E3A" w:rsidP="00757418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ind w:left="360" w:hanging="360"/>
            </w:pPr>
            <w:bookmarkStart w:id="0" w:name="_GoBack"/>
            <w:bookmarkEnd w:id="0"/>
          </w:p>
          <w:p w:rsidR="00307ADA" w:rsidRDefault="00307ADA" w:rsidP="00757418">
            <w:pPr>
              <w:pStyle w:val="Subseccin"/>
              <w:spacing w:after="0" w:line="240" w:lineRule="auto"/>
              <w:rPr>
                <w:b w:val="0"/>
                <w:bCs/>
                <w:color w:val="000000"/>
                <w:spacing w:val="0"/>
                <w:sz w:val="23"/>
              </w:rPr>
            </w:pPr>
          </w:p>
          <w:p w:rsidR="00757418" w:rsidRDefault="00757418" w:rsidP="00757418">
            <w:pPr>
              <w:pStyle w:val="Subseccin"/>
              <w:spacing w:after="0" w:line="240" w:lineRule="auto"/>
              <w:rPr>
                <w:color w:val="000000"/>
                <w:spacing w:val="0"/>
                <w:sz w:val="23"/>
              </w:rPr>
            </w:pPr>
            <w:r>
              <w:rPr>
                <w:b w:val="0"/>
                <w:bCs/>
                <w:color w:val="000000"/>
                <w:spacing w:val="0"/>
                <w:sz w:val="23"/>
              </w:rPr>
              <w:lastRenderedPageBreak/>
              <w:t>Técnico en Mantenimiento y Reparación de Hardware</w:t>
            </w:r>
            <w:r>
              <w:rPr>
                <w:b w:val="0"/>
                <w:bCs/>
              </w:rPr>
              <w:t xml:space="preserve"> | </w:t>
            </w:r>
            <w:sdt>
              <w:sdtPr>
                <w:id w:val="261079329"/>
                <w:placeholder>
                  <w:docPart w:val="D6C99602E1734AA89D602582AFE36894"/>
                </w:placeholder>
              </w:sdtPr>
              <w:sdtEndPr/>
              <w:sdtContent>
                <w:r>
                  <w:t>Hardware</w:t>
                </w:r>
              </w:sdtContent>
            </w:sdt>
          </w:p>
          <w:p w:rsidR="00757418" w:rsidRDefault="00757418" w:rsidP="00903EA2">
            <w:pPr>
              <w:pStyle w:val="Listaconvietas"/>
              <w:numPr>
                <w:ilvl w:val="0"/>
                <w:numId w:val="32"/>
              </w:numPr>
              <w:spacing w:after="0" w:line="240" w:lineRule="auto"/>
            </w:pPr>
            <w:r>
              <w:t>Mantenimiento preventivo y de reparación de equipo computacional.</w:t>
            </w:r>
          </w:p>
          <w:p w:rsidR="00757418" w:rsidRDefault="00757418" w:rsidP="00903EA2">
            <w:pPr>
              <w:pStyle w:val="Listaconvietas"/>
              <w:numPr>
                <w:ilvl w:val="0"/>
                <w:numId w:val="32"/>
              </w:numPr>
              <w:spacing w:after="0" w:line="240" w:lineRule="auto"/>
            </w:pPr>
            <w:r>
              <w:t>Instalación y Mantenimiento de Redes LAN.</w:t>
            </w:r>
          </w:p>
          <w:p w:rsidR="0040061D" w:rsidRDefault="0040061D" w:rsidP="0040061D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ind w:left="720"/>
            </w:pPr>
          </w:p>
          <w:p w:rsidR="00757418" w:rsidRDefault="00757418" w:rsidP="00757418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ind w:left="360"/>
            </w:pPr>
          </w:p>
          <w:p w:rsidR="0040061D" w:rsidRDefault="0040061D" w:rsidP="0040061D">
            <w:pPr>
              <w:pStyle w:val="Subseccin"/>
              <w:spacing w:after="0" w:line="240" w:lineRule="auto"/>
              <w:rPr>
                <w:color w:val="000000"/>
                <w:spacing w:val="0"/>
                <w:sz w:val="23"/>
              </w:rPr>
            </w:pPr>
            <w:r>
              <w:rPr>
                <w:b w:val="0"/>
                <w:bCs/>
                <w:color w:val="000000"/>
                <w:spacing w:val="0"/>
                <w:sz w:val="23"/>
              </w:rPr>
              <w:t>Habilidades complementarias</w:t>
            </w:r>
            <w:r>
              <w:rPr>
                <w:b w:val="0"/>
                <w:bCs/>
              </w:rPr>
              <w:t xml:space="preserve"> |Otras Habilidades</w:t>
            </w:r>
          </w:p>
          <w:p w:rsidR="00F23C3C" w:rsidRDefault="00F23C3C" w:rsidP="0040061D">
            <w:pPr>
              <w:pStyle w:val="Listaconvietas"/>
              <w:numPr>
                <w:ilvl w:val="0"/>
                <w:numId w:val="32"/>
              </w:numPr>
              <w:spacing w:after="0" w:line="240" w:lineRule="auto"/>
            </w:pPr>
            <w:r>
              <w:t>Diseño de aplicaciones aplicando metodologías de trabajo establecidas por la empresa.</w:t>
            </w:r>
          </w:p>
          <w:p w:rsidR="00F23C3C" w:rsidRDefault="00F23C3C" w:rsidP="0040061D">
            <w:pPr>
              <w:pStyle w:val="Listaconvietas"/>
              <w:numPr>
                <w:ilvl w:val="0"/>
                <w:numId w:val="32"/>
              </w:numPr>
              <w:spacing w:after="0" w:line="240" w:lineRule="auto"/>
            </w:pPr>
            <w:r>
              <w:t>Diseño de planes de prueba pre-implantación de diseño/mejora solicitada del sistema en cuestión.</w:t>
            </w:r>
          </w:p>
          <w:p w:rsidR="00D6228F" w:rsidRDefault="00D6228F" w:rsidP="0040061D">
            <w:pPr>
              <w:pStyle w:val="Listaconvietas"/>
              <w:numPr>
                <w:ilvl w:val="0"/>
                <w:numId w:val="32"/>
              </w:numPr>
              <w:spacing w:after="0" w:line="240" w:lineRule="auto"/>
            </w:pPr>
            <w:r>
              <w:t>Diseño de manuales de usuario de los distintos módulos del sistema.</w:t>
            </w:r>
          </w:p>
          <w:p w:rsidR="00F23C3C" w:rsidRDefault="00F23C3C" w:rsidP="00D6228F">
            <w:pPr>
              <w:pStyle w:val="Listaconvietas"/>
              <w:numPr>
                <w:ilvl w:val="0"/>
                <w:numId w:val="32"/>
              </w:numPr>
              <w:spacing w:after="0" w:line="240" w:lineRule="auto"/>
            </w:pPr>
            <w:r>
              <w:t>Capacitaciones a usuarios de los distintos módulos del sistema.</w:t>
            </w:r>
          </w:p>
          <w:p w:rsidR="0040061D" w:rsidRDefault="0040061D" w:rsidP="0040061D">
            <w:pPr>
              <w:pStyle w:val="Listaconvietas"/>
              <w:numPr>
                <w:ilvl w:val="0"/>
                <w:numId w:val="32"/>
              </w:numPr>
              <w:spacing w:after="0" w:line="240" w:lineRule="auto"/>
            </w:pPr>
            <w:r>
              <w:t>Uso de entorno Unix para, compilación y ejecución de programas *pc (Pro C) y *</w:t>
            </w:r>
            <w:proofErr w:type="spellStart"/>
            <w:r>
              <w:t>pco</w:t>
            </w:r>
            <w:proofErr w:type="spellEnd"/>
            <w:r>
              <w:t xml:space="preserve"> (Pro Cobol).</w:t>
            </w:r>
          </w:p>
          <w:p w:rsidR="0040061D" w:rsidRDefault="0040061D" w:rsidP="0040061D">
            <w:pPr>
              <w:pStyle w:val="Listaconvietas"/>
              <w:numPr>
                <w:ilvl w:val="0"/>
                <w:numId w:val="32"/>
              </w:numPr>
              <w:spacing w:after="0" w:line="240" w:lineRule="auto"/>
            </w:pPr>
            <w:r>
              <w:t xml:space="preserve">Uso de servidor Apache y Apache </w:t>
            </w:r>
            <w:proofErr w:type="spellStart"/>
            <w:r>
              <w:t>Tomcat</w:t>
            </w:r>
            <w:proofErr w:type="spellEnd"/>
            <w:r>
              <w:t xml:space="preserve"> para programas y servicios web en JSP y PHP.</w:t>
            </w:r>
          </w:p>
          <w:p w:rsidR="0040061D" w:rsidRDefault="0040061D" w:rsidP="0040061D">
            <w:pPr>
              <w:pStyle w:val="Listaconvietas"/>
              <w:numPr>
                <w:ilvl w:val="0"/>
                <w:numId w:val="32"/>
              </w:numPr>
              <w:spacing w:after="0" w:line="240" w:lineRule="auto"/>
            </w:pPr>
            <w:r>
              <w:t>Uso de servidor ISS para programas y servicios web en C#.</w:t>
            </w:r>
          </w:p>
          <w:p w:rsidR="0040061D" w:rsidRDefault="0040061D" w:rsidP="0040061D">
            <w:pPr>
              <w:pStyle w:val="Listaconvietas"/>
              <w:numPr>
                <w:ilvl w:val="0"/>
                <w:numId w:val="32"/>
              </w:numPr>
              <w:spacing w:after="0" w:line="240" w:lineRule="auto"/>
            </w:pPr>
            <w:r>
              <w:t xml:space="preserve">Desarrollos de programas </w:t>
            </w:r>
            <w:proofErr w:type="spellStart"/>
            <w:r>
              <w:t>batch</w:t>
            </w:r>
            <w:proofErr w:type="spellEnd"/>
            <w:r>
              <w:t xml:space="preserve"> en </w:t>
            </w:r>
            <w:proofErr w:type="spellStart"/>
            <w:r>
              <w:t>unix</w:t>
            </w:r>
            <w:proofErr w:type="spellEnd"/>
            <w:r>
              <w:t xml:space="preserve">, para la ejecución de </w:t>
            </w:r>
            <w:r w:rsidR="00F23C3C">
              <w:t xml:space="preserve">llamadas </w:t>
            </w:r>
            <w:r>
              <w:t>PL/SQL.</w:t>
            </w:r>
          </w:p>
          <w:p w:rsidR="0040061D" w:rsidRDefault="0040061D" w:rsidP="00757418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ind w:left="360"/>
            </w:pPr>
          </w:p>
          <w:p w:rsidR="00757418" w:rsidRDefault="00757418" w:rsidP="00757418">
            <w:pPr>
              <w:pStyle w:val="Subseccin"/>
              <w:spacing w:after="0" w:line="240" w:lineRule="auto"/>
              <w:rPr>
                <w:color w:val="000000"/>
                <w:spacing w:val="0"/>
                <w:sz w:val="23"/>
              </w:rPr>
            </w:pPr>
            <w:r>
              <w:rPr>
                <w:b w:val="0"/>
                <w:bCs/>
                <w:color w:val="000000"/>
                <w:spacing w:val="0"/>
                <w:sz w:val="23"/>
              </w:rPr>
              <w:t>Manejo de Software Libre</w:t>
            </w:r>
            <w:r>
              <w:rPr>
                <w:b w:val="0"/>
                <w:bCs/>
              </w:rPr>
              <w:t xml:space="preserve"> | </w:t>
            </w:r>
            <w:sdt>
              <w:sdtPr>
                <w:id w:val="261079331"/>
                <w:placeholder>
                  <w:docPart w:val="B64528F1787A44DDAF8371C7BF810431"/>
                </w:placeholder>
              </w:sdtPr>
              <w:sdtEndPr/>
              <w:sdtContent>
                <w:r>
                  <w:t>GNU</w:t>
                </w:r>
              </w:sdtContent>
            </w:sdt>
          </w:p>
          <w:p w:rsidR="00757418" w:rsidRDefault="00757418" w:rsidP="00903EA2">
            <w:pPr>
              <w:pStyle w:val="Listaconvietas"/>
              <w:numPr>
                <w:ilvl w:val="0"/>
                <w:numId w:val="32"/>
              </w:numPr>
              <w:spacing w:after="0" w:line="240" w:lineRule="auto"/>
            </w:pPr>
            <w:r>
              <w:t>Uso de SO Ubuntu.</w:t>
            </w:r>
          </w:p>
          <w:p w:rsidR="00757418" w:rsidRDefault="00757418" w:rsidP="00903EA2">
            <w:pPr>
              <w:pStyle w:val="Listaconvietas"/>
              <w:numPr>
                <w:ilvl w:val="0"/>
                <w:numId w:val="32"/>
              </w:numPr>
              <w:spacing w:after="0" w:line="240" w:lineRule="auto"/>
            </w:pPr>
            <w:r>
              <w:t>Uso de PHP.</w:t>
            </w:r>
          </w:p>
          <w:p w:rsidR="00D6228F" w:rsidRDefault="00D6228F" w:rsidP="00903EA2">
            <w:pPr>
              <w:pStyle w:val="Listaconvietas"/>
              <w:numPr>
                <w:ilvl w:val="0"/>
                <w:numId w:val="32"/>
              </w:numPr>
              <w:spacing w:after="0" w:line="240" w:lineRule="auto"/>
            </w:pPr>
            <w:r>
              <w:t xml:space="preserve">Uso de </w:t>
            </w:r>
            <w:proofErr w:type="spellStart"/>
            <w:r>
              <w:t>Drupal</w:t>
            </w:r>
            <w:proofErr w:type="spellEnd"/>
            <w:r>
              <w:t>.</w:t>
            </w:r>
          </w:p>
          <w:p w:rsidR="00D6228F" w:rsidRDefault="00D6228F" w:rsidP="00903EA2">
            <w:pPr>
              <w:pStyle w:val="Listaconvietas"/>
              <w:numPr>
                <w:ilvl w:val="0"/>
                <w:numId w:val="32"/>
              </w:numPr>
              <w:spacing w:after="0" w:line="240" w:lineRule="auto"/>
            </w:pPr>
            <w:r>
              <w:t>Uso de Angular.</w:t>
            </w:r>
          </w:p>
          <w:p w:rsidR="00757418" w:rsidRDefault="0061786F" w:rsidP="00903EA2">
            <w:pPr>
              <w:pStyle w:val="Listaconvietas"/>
              <w:numPr>
                <w:ilvl w:val="0"/>
                <w:numId w:val="32"/>
              </w:numPr>
              <w:spacing w:after="0" w:line="240" w:lineRule="auto"/>
            </w:pPr>
            <w:r>
              <w:t xml:space="preserve">Uso de </w:t>
            </w:r>
            <w:proofErr w:type="spellStart"/>
            <w:r>
              <w:t>J</w:t>
            </w:r>
            <w:r w:rsidR="00757418">
              <w:t>query</w:t>
            </w:r>
            <w:proofErr w:type="spellEnd"/>
            <w:r w:rsidR="00757418">
              <w:t>.</w:t>
            </w:r>
          </w:p>
          <w:p w:rsidR="00757418" w:rsidRDefault="00E41023" w:rsidP="00903EA2">
            <w:pPr>
              <w:pStyle w:val="Listaconvietas"/>
              <w:numPr>
                <w:ilvl w:val="0"/>
                <w:numId w:val="32"/>
              </w:numPr>
              <w:spacing w:after="0" w:line="240" w:lineRule="auto"/>
            </w:pPr>
            <w:r>
              <w:t>Uso de Ajax</w:t>
            </w:r>
            <w:r w:rsidR="00213F92">
              <w:t xml:space="preserve"> </w:t>
            </w:r>
            <w:proofErr w:type="spellStart"/>
            <w:r w:rsidR="00213F92">
              <w:t>Toolkit</w:t>
            </w:r>
            <w:proofErr w:type="spellEnd"/>
            <w:r w:rsidR="00481209">
              <w:t xml:space="preserve"> A</w:t>
            </w:r>
            <w:r w:rsidR="00757418">
              <w:t>sp.net.</w:t>
            </w:r>
          </w:p>
          <w:p w:rsidR="00757418" w:rsidRDefault="00757418" w:rsidP="00903EA2">
            <w:pPr>
              <w:pStyle w:val="Listaconvietas"/>
              <w:numPr>
                <w:ilvl w:val="0"/>
                <w:numId w:val="32"/>
              </w:numPr>
              <w:spacing w:after="0" w:line="240" w:lineRule="auto"/>
            </w:pPr>
            <w:r>
              <w:t xml:space="preserve">Uso de </w:t>
            </w:r>
            <w:r w:rsidR="00E41023">
              <w:t>G</w:t>
            </w:r>
            <w:r w:rsidR="00213F92">
              <w:t xml:space="preserve">oogle </w:t>
            </w:r>
            <w:proofErr w:type="spellStart"/>
            <w:r w:rsidR="00213F92">
              <w:t>M</w:t>
            </w:r>
            <w:r>
              <w:t>aps</w:t>
            </w:r>
            <w:proofErr w:type="spellEnd"/>
            <w:r w:rsidR="005539E7">
              <w:t>.</w:t>
            </w:r>
          </w:p>
          <w:p w:rsidR="005539E7" w:rsidRDefault="005539E7" w:rsidP="00903EA2">
            <w:pPr>
              <w:pStyle w:val="Listaconvietas"/>
              <w:numPr>
                <w:ilvl w:val="0"/>
                <w:numId w:val="32"/>
              </w:numPr>
              <w:spacing w:after="0" w:line="240" w:lineRule="auto"/>
            </w:pPr>
            <w:r>
              <w:t>Uso de HTML5 y CSS3.</w:t>
            </w:r>
          </w:p>
          <w:p w:rsidR="00903EA2" w:rsidRDefault="00903EA2" w:rsidP="00903EA2">
            <w:pPr>
              <w:pStyle w:val="Listaconvietas"/>
              <w:numPr>
                <w:ilvl w:val="0"/>
                <w:numId w:val="32"/>
              </w:numPr>
              <w:spacing w:after="0" w:line="240" w:lineRule="auto"/>
            </w:pPr>
            <w:r>
              <w:t xml:space="preserve">Uso de </w:t>
            </w:r>
            <w:r w:rsidR="00D6228F">
              <w:t>Ajax/</w:t>
            </w:r>
            <w:r>
              <w:t>JSON.</w:t>
            </w:r>
          </w:p>
          <w:p w:rsidR="00680CD0" w:rsidRDefault="00680CD0" w:rsidP="00903EA2">
            <w:pPr>
              <w:pStyle w:val="Listaconvietas"/>
              <w:numPr>
                <w:ilvl w:val="0"/>
                <w:numId w:val="32"/>
              </w:numPr>
              <w:spacing w:after="0" w:line="240" w:lineRule="auto"/>
            </w:pPr>
            <w:r>
              <w:t xml:space="preserve">Uso de </w:t>
            </w:r>
            <w:r w:rsidR="003568A4">
              <w:t>JavaScript</w:t>
            </w:r>
            <w:r>
              <w:t>.</w:t>
            </w:r>
          </w:p>
          <w:p w:rsidR="00213F92" w:rsidRDefault="00213F92" w:rsidP="00903EA2">
            <w:pPr>
              <w:pStyle w:val="Listaconvietas"/>
              <w:numPr>
                <w:ilvl w:val="0"/>
                <w:numId w:val="32"/>
              </w:numPr>
              <w:spacing w:after="0" w:line="240" w:lineRule="auto"/>
            </w:pPr>
            <w:r>
              <w:t>Uso de XML.</w:t>
            </w:r>
          </w:p>
          <w:p w:rsidR="003568A4" w:rsidRDefault="00D6228F" w:rsidP="00903EA2">
            <w:pPr>
              <w:pStyle w:val="Listaconvietas"/>
              <w:numPr>
                <w:ilvl w:val="0"/>
                <w:numId w:val="32"/>
              </w:numPr>
              <w:spacing w:after="0" w:line="240" w:lineRule="auto"/>
            </w:pPr>
            <w:r>
              <w:t>Uso de JAVA</w:t>
            </w:r>
            <w:r w:rsidR="00DE3401">
              <w:t>.</w:t>
            </w:r>
          </w:p>
          <w:p w:rsidR="00B57EB6" w:rsidRDefault="00D6228F" w:rsidP="00903EA2">
            <w:pPr>
              <w:pStyle w:val="Listaconvietas"/>
              <w:numPr>
                <w:ilvl w:val="0"/>
                <w:numId w:val="32"/>
              </w:numPr>
              <w:spacing w:after="0" w:line="240" w:lineRule="auto"/>
            </w:pPr>
            <w:r>
              <w:t>Uso de Java-JSP</w:t>
            </w:r>
            <w:r w:rsidR="00B57EB6">
              <w:t>.</w:t>
            </w:r>
          </w:p>
          <w:p w:rsidR="00DE3401" w:rsidRDefault="00D6228F" w:rsidP="00903EA2">
            <w:pPr>
              <w:pStyle w:val="Listaconvietas"/>
              <w:numPr>
                <w:ilvl w:val="0"/>
                <w:numId w:val="32"/>
              </w:numPr>
              <w:spacing w:after="0" w:line="240" w:lineRule="auto"/>
            </w:pPr>
            <w:r>
              <w:t>Uso de Java-</w:t>
            </w:r>
            <w:proofErr w:type="spellStart"/>
            <w:r>
              <w:t>Hibernate</w:t>
            </w:r>
            <w:proofErr w:type="spellEnd"/>
            <w:r w:rsidR="005738CA">
              <w:t>.</w:t>
            </w:r>
          </w:p>
          <w:p w:rsidR="00903EA2" w:rsidRDefault="00903EA2" w:rsidP="00903EA2">
            <w:pPr>
              <w:pStyle w:val="Listaconvietas"/>
              <w:numPr>
                <w:ilvl w:val="0"/>
                <w:numId w:val="32"/>
              </w:numPr>
              <w:spacing w:after="0" w:line="240" w:lineRule="auto"/>
            </w:pPr>
            <w:r>
              <w:t xml:space="preserve">Uso de </w:t>
            </w:r>
            <w:proofErr w:type="spellStart"/>
            <w:r>
              <w:t>Jasper</w:t>
            </w:r>
            <w:proofErr w:type="spellEnd"/>
            <w:r>
              <w:t xml:space="preserve"> </w:t>
            </w:r>
            <w:proofErr w:type="spellStart"/>
            <w:r>
              <w:t>Reports</w:t>
            </w:r>
            <w:proofErr w:type="spellEnd"/>
            <w:r>
              <w:t>.</w:t>
            </w:r>
          </w:p>
          <w:p w:rsidR="00903EA2" w:rsidRDefault="00903EA2" w:rsidP="00903EA2">
            <w:pPr>
              <w:pStyle w:val="Listaconvietas"/>
              <w:numPr>
                <w:ilvl w:val="0"/>
                <w:numId w:val="32"/>
              </w:numPr>
              <w:spacing w:after="0" w:line="240" w:lineRule="auto"/>
            </w:pPr>
            <w:r>
              <w:t xml:space="preserve">Uso de </w:t>
            </w:r>
            <w:proofErr w:type="spellStart"/>
            <w:r>
              <w:t>BootStrap</w:t>
            </w:r>
            <w:proofErr w:type="spellEnd"/>
            <w:r>
              <w:t>.</w:t>
            </w:r>
          </w:p>
          <w:p w:rsidR="00D6228F" w:rsidRDefault="00D6228F" w:rsidP="00903EA2">
            <w:pPr>
              <w:pStyle w:val="Listaconvietas"/>
              <w:numPr>
                <w:ilvl w:val="0"/>
                <w:numId w:val="32"/>
              </w:numPr>
              <w:spacing w:after="0" w:line="240" w:lineRule="auto"/>
            </w:pPr>
            <w:r>
              <w:t>Uso de Sublime Text.</w:t>
            </w:r>
          </w:p>
          <w:p w:rsidR="00D6228F" w:rsidRDefault="00D6228F" w:rsidP="00903EA2">
            <w:pPr>
              <w:pStyle w:val="Listaconvietas"/>
              <w:numPr>
                <w:ilvl w:val="0"/>
                <w:numId w:val="32"/>
              </w:numPr>
              <w:spacing w:after="0" w:line="240" w:lineRule="auto"/>
            </w:pPr>
            <w:r>
              <w:t xml:space="preserve">Uso de </w:t>
            </w:r>
            <w:proofErr w:type="spellStart"/>
            <w:r>
              <w:t>Notepad</w:t>
            </w:r>
            <w:proofErr w:type="spellEnd"/>
            <w:r>
              <w:t>++.</w:t>
            </w:r>
          </w:p>
          <w:p w:rsidR="00D6228F" w:rsidRDefault="00D6228F" w:rsidP="00903EA2">
            <w:pPr>
              <w:pStyle w:val="Listaconvietas"/>
              <w:numPr>
                <w:ilvl w:val="0"/>
                <w:numId w:val="32"/>
              </w:numPr>
              <w:spacing w:after="0" w:line="240" w:lineRule="auto"/>
            </w:pPr>
            <w:r>
              <w:t xml:space="preserve">Uso de </w:t>
            </w:r>
            <w:proofErr w:type="spellStart"/>
            <w:r>
              <w:t>Brakects</w:t>
            </w:r>
            <w:proofErr w:type="spellEnd"/>
            <w:r>
              <w:t>.</w:t>
            </w:r>
          </w:p>
          <w:p w:rsidR="00C607DB" w:rsidRDefault="00C607DB" w:rsidP="00C607DB">
            <w:pPr>
              <w:pStyle w:val="Listaconvietas"/>
              <w:numPr>
                <w:ilvl w:val="0"/>
                <w:numId w:val="32"/>
              </w:numPr>
              <w:spacing w:after="0" w:line="240" w:lineRule="auto"/>
            </w:pPr>
            <w:r>
              <w:t xml:space="preserve">Uso de </w:t>
            </w:r>
            <w:proofErr w:type="spellStart"/>
            <w:r>
              <w:t>NetBeans</w:t>
            </w:r>
            <w:proofErr w:type="spellEnd"/>
            <w:r>
              <w:t xml:space="preserve"> y Eclipse.</w:t>
            </w:r>
          </w:p>
          <w:p w:rsidR="00D6228F" w:rsidRDefault="00D6228F" w:rsidP="00C607DB">
            <w:pPr>
              <w:pStyle w:val="Listaconvietas"/>
              <w:numPr>
                <w:ilvl w:val="0"/>
                <w:numId w:val="32"/>
              </w:numPr>
              <w:spacing w:after="0" w:line="240" w:lineRule="auto"/>
            </w:pPr>
            <w:r>
              <w:t>Uso de Android Studio.</w:t>
            </w:r>
          </w:p>
          <w:p w:rsidR="00D6228F" w:rsidRDefault="00D6228F" w:rsidP="00A533E1">
            <w:pPr>
              <w:pStyle w:val="Listaconvietas"/>
              <w:numPr>
                <w:ilvl w:val="0"/>
                <w:numId w:val="0"/>
              </w:numPr>
              <w:spacing w:after="0" w:line="240" w:lineRule="auto"/>
            </w:pPr>
          </w:p>
          <w:p w:rsidR="00D6228F" w:rsidRDefault="00D6228F" w:rsidP="00757418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ind w:left="360" w:hanging="360"/>
            </w:pPr>
          </w:p>
          <w:p w:rsidR="00CA24D3" w:rsidRDefault="00CA24D3" w:rsidP="00CA24D3">
            <w:pPr>
              <w:pStyle w:val="Subseccin"/>
              <w:spacing w:after="0" w:line="240" w:lineRule="auto"/>
              <w:rPr>
                <w:color w:val="000000"/>
                <w:spacing w:val="0"/>
                <w:sz w:val="23"/>
              </w:rPr>
            </w:pPr>
            <w:r>
              <w:rPr>
                <w:b w:val="0"/>
                <w:bCs/>
                <w:color w:val="000000"/>
                <w:spacing w:val="0"/>
                <w:sz w:val="23"/>
              </w:rPr>
              <w:t>Proyectos Realizados</w:t>
            </w:r>
            <w:r>
              <w:rPr>
                <w:b w:val="0"/>
                <w:bCs/>
              </w:rPr>
              <w:t xml:space="preserve"> | </w:t>
            </w:r>
            <w:sdt>
              <w:sdtPr>
                <w:id w:val="798338431"/>
                <w:placeholder>
                  <w:docPart w:val="3EBBE0C669DF4C8F9DCFDC103C2B11D6"/>
                </w:placeholder>
              </w:sdtPr>
              <w:sdtEndPr/>
              <w:sdtContent>
                <w:r>
                  <w:t>Proyectos Varios</w:t>
                </w:r>
              </w:sdtContent>
            </w:sdt>
          </w:p>
          <w:p w:rsidR="00CA24D3" w:rsidRDefault="001B5DC6" w:rsidP="00903EA2">
            <w:pPr>
              <w:pStyle w:val="Listaconvietas"/>
              <w:numPr>
                <w:ilvl w:val="0"/>
                <w:numId w:val="32"/>
              </w:numPr>
              <w:spacing w:after="0" w:line="240" w:lineRule="auto"/>
            </w:pPr>
            <w:r>
              <w:t>Sistema de control de citas y expedientes médicos para C</w:t>
            </w:r>
            <w:r w:rsidR="00CA24D3">
              <w:t xml:space="preserve">línicas </w:t>
            </w:r>
            <w:r>
              <w:t>S</w:t>
            </w:r>
            <w:r w:rsidR="00CA24D3">
              <w:t xml:space="preserve">anta </w:t>
            </w:r>
            <w:r>
              <w:t>L</w:t>
            </w:r>
            <w:r w:rsidR="00CA24D3">
              <w:t>ucia (Proyecto UNAH)</w:t>
            </w:r>
            <w:r w:rsidR="003568A4">
              <w:t xml:space="preserve">  </w:t>
            </w:r>
            <w:r w:rsidR="00B95DAB">
              <w:t>h</w:t>
            </w:r>
            <w:r w:rsidR="003568A4">
              <w:t>echo VB.net 4.0  y MYSQL DB.</w:t>
            </w:r>
          </w:p>
          <w:p w:rsidR="00CA24D3" w:rsidRDefault="00CA24D3" w:rsidP="00903EA2">
            <w:pPr>
              <w:pStyle w:val="Listaconvietas"/>
              <w:numPr>
                <w:ilvl w:val="0"/>
                <w:numId w:val="32"/>
              </w:numPr>
              <w:spacing w:after="0" w:line="240" w:lineRule="auto"/>
            </w:pPr>
            <w:r>
              <w:lastRenderedPageBreak/>
              <w:t>Sistema de Control de Presupuestos POA del IHSS (Proyecto UNAH)</w:t>
            </w:r>
            <w:r w:rsidR="003568A4">
              <w:t xml:space="preserve"> </w:t>
            </w:r>
            <w:r w:rsidR="00B95DAB">
              <w:t>h</w:t>
            </w:r>
            <w:r w:rsidR="003568A4">
              <w:t xml:space="preserve">echo en ASP.net 4.0, </w:t>
            </w:r>
            <w:proofErr w:type="spellStart"/>
            <w:r w:rsidR="003568A4">
              <w:t>Jquery</w:t>
            </w:r>
            <w:proofErr w:type="spellEnd"/>
            <w:r w:rsidR="003568A4">
              <w:t xml:space="preserve">, Google </w:t>
            </w:r>
            <w:proofErr w:type="spellStart"/>
            <w:r w:rsidR="003568A4">
              <w:t>Maps</w:t>
            </w:r>
            <w:proofErr w:type="spellEnd"/>
            <w:r w:rsidR="003568A4">
              <w:t xml:space="preserve"> y ORACLE 10g DB</w:t>
            </w:r>
            <w:r>
              <w:t>.</w:t>
            </w:r>
          </w:p>
          <w:p w:rsidR="00EB0373" w:rsidRDefault="001A5F08" w:rsidP="00903EA2">
            <w:pPr>
              <w:pStyle w:val="Listaconvietas"/>
              <w:numPr>
                <w:ilvl w:val="0"/>
                <w:numId w:val="32"/>
              </w:numPr>
              <w:spacing w:after="0" w:line="240" w:lineRule="auto"/>
            </w:pPr>
            <w:r>
              <w:t>Página</w:t>
            </w:r>
            <w:r w:rsidR="00C64229">
              <w:t xml:space="preserve"> web institucional de C&amp;S Marketing, elaborada con las tecnologías </w:t>
            </w:r>
            <w:proofErr w:type="spellStart"/>
            <w:r w:rsidR="00C64229">
              <w:t>Jquery</w:t>
            </w:r>
            <w:proofErr w:type="spellEnd"/>
            <w:r>
              <w:t>, Ajax, HTML</w:t>
            </w:r>
            <w:r w:rsidR="00C64229">
              <w:t xml:space="preserve"> 5, PHP, con el fin de reflejar la </w:t>
            </w:r>
            <w:r>
              <w:t>información</w:t>
            </w:r>
            <w:r w:rsidR="00C64229">
              <w:t xml:space="preserve"> institucional y comercial de la organización</w:t>
            </w:r>
            <w:r w:rsidR="00D6228F">
              <w:t>.</w:t>
            </w:r>
          </w:p>
          <w:p w:rsidR="00EF7B5F" w:rsidRDefault="00EF7B5F" w:rsidP="00903EA2">
            <w:pPr>
              <w:pStyle w:val="Listaconvietas"/>
              <w:numPr>
                <w:ilvl w:val="0"/>
                <w:numId w:val="32"/>
              </w:numPr>
              <w:spacing w:after="0" w:line="240" w:lineRule="auto"/>
            </w:pPr>
            <w:r>
              <w:t>Proyecto de manejo de convenios para distintas localidades de Honduras</w:t>
            </w:r>
            <w:r w:rsidR="00D6228F">
              <w:t xml:space="preserve"> de ONG ULAT</w:t>
            </w:r>
            <w:r>
              <w:t>, brindando un servicio médico a cada una de esas localidades</w:t>
            </w:r>
            <w:r w:rsidR="001B5DC6">
              <w:t>, y teniendo el control presupuestario de cada convenio</w:t>
            </w:r>
            <w:r>
              <w:t xml:space="preserve">; utilizando asp.net como lenguaje de programación y SQL Server 2008 como motor de </w:t>
            </w:r>
            <w:r w:rsidRPr="00B57EB6">
              <w:rPr>
                <w:strike/>
              </w:rPr>
              <w:t>BD</w:t>
            </w:r>
            <w:r>
              <w:t>.</w:t>
            </w:r>
          </w:p>
          <w:p w:rsidR="005C6A20" w:rsidRDefault="005C6A20" w:rsidP="00903EA2">
            <w:pPr>
              <w:pStyle w:val="Listaconvietas"/>
              <w:numPr>
                <w:ilvl w:val="0"/>
                <w:numId w:val="32"/>
              </w:numPr>
              <w:spacing w:after="0" w:line="240" w:lineRule="auto"/>
            </w:pPr>
            <w:r>
              <w:t xml:space="preserve">Diseño de interfaz </w:t>
            </w:r>
            <w:r w:rsidR="00B95DAB">
              <w:t>gráfica</w:t>
            </w:r>
            <w:r>
              <w:t xml:space="preserve"> y validaciones de entradas y salidas en el sistema SAME de la empresa PORSALUD, con el fin de mejorar la apariencia e facilidad de uso para los usuarios, mejorando el código PL/SQL y llamadas a la Base de Datos.</w:t>
            </w:r>
          </w:p>
          <w:p w:rsidR="00B57EB6" w:rsidRDefault="00903EA2" w:rsidP="00903EA2">
            <w:pPr>
              <w:pStyle w:val="Listaconvietas"/>
              <w:numPr>
                <w:ilvl w:val="0"/>
                <w:numId w:val="32"/>
              </w:numPr>
              <w:spacing w:after="0" w:line="240" w:lineRule="auto"/>
            </w:pPr>
            <w:r>
              <w:t xml:space="preserve">Análisis y Programación en </w:t>
            </w:r>
            <w:r w:rsidR="00B57EB6">
              <w:t xml:space="preserve">Implantación del Sistema Comercial de la Empresa Nacional de </w:t>
            </w:r>
            <w:r w:rsidR="008F27D0">
              <w:t>Energía</w:t>
            </w:r>
            <w:r w:rsidR="00B57EB6">
              <w:t xml:space="preserve"> </w:t>
            </w:r>
            <w:r w:rsidR="008F27D0">
              <w:t>Eléctrica</w:t>
            </w:r>
            <w:r w:rsidR="00B57EB6">
              <w:t xml:space="preserve"> ENEE, con el sistema </w:t>
            </w:r>
            <w:proofErr w:type="spellStart"/>
            <w:r w:rsidR="00D6228F">
              <w:t>inCMS</w:t>
            </w:r>
            <w:proofErr w:type="spellEnd"/>
            <w:r w:rsidR="00B57EB6">
              <w:t xml:space="preserve"> ya previamente </w:t>
            </w:r>
            <w:r w:rsidR="008F27D0">
              <w:t>instalado</w:t>
            </w:r>
            <w:r w:rsidR="00B57EB6">
              <w:t xml:space="preserve"> en países de C</w:t>
            </w:r>
            <w:r>
              <w:t>.</w:t>
            </w:r>
            <w:r w:rsidR="00B57EB6">
              <w:t>A</w:t>
            </w:r>
            <w:r>
              <w:t>.</w:t>
            </w:r>
            <w:r w:rsidR="008F27D0">
              <w:t xml:space="preserve"> y Europa</w:t>
            </w:r>
            <w:r w:rsidR="00B57EB6">
              <w:t>,</w:t>
            </w:r>
            <w:r w:rsidR="00D6228F">
              <w:t xml:space="preserve"> por</w:t>
            </w:r>
            <w:r w:rsidR="008F27D0">
              <w:t xml:space="preserve"> </w:t>
            </w:r>
            <w:r>
              <w:t xml:space="preserve">la </w:t>
            </w:r>
            <w:r w:rsidR="008F27D0">
              <w:t>Cía. Indra Company</w:t>
            </w:r>
            <w:r w:rsidR="00B57EB6">
              <w:t xml:space="preserve"> con la herramienta </w:t>
            </w:r>
            <w:proofErr w:type="spellStart"/>
            <w:r w:rsidR="00B57EB6">
              <w:t>Power</w:t>
            </w:r>
            <w:proofErr w:type="spellEnd"/>
            <w:r w:rsidR="00B57EB6">
              <w:t xml:space="preserve"> </w:t>
            </w:r>
            <w:proofErr w:type="spellStart"/>
            <w:r w:rsidR="00B57EB6">
              <w:t>Builder</w:t>
            </w:r>
            <w:proofErr w:type="spellEnd"/>
            <w:r w:rsidR="00B57EB6">
              <w:t xml:space="preserve"> 12.5 y Oracle 11g. </w:t>
            </w:r>
            <w:r>
              <w:t>, Pro C, Pro Cobol y Unix.</w:t>
            </w:r>
          </w:p>
          <w:p w:rsidR="004B4C29" w:rsidRDefault="004B4C29" w:rsidP="00903EA2">
            <w:pPr>
              <w:pStyle w:val="Listaconvietas"/>
              <w:numPr>
                <w:ilvl w:val="0"/>
                <w:numId w:val="32"/>
              </w:numPr>
              <w:spacing w:after="0" w:line="240" w:lineRule="auto"/>
            </w:pPr>
            <w:r>
              <w:t xml:space="preserve">Soporte a </w:t>
            </w:r>
            <w:r w:rsidR="00903EA2">
              <w:t>proyecto</w:t>
            </w:r>
            <w:r>
              <w:t xml:space="preserve"> de oficina virtual de la ENEE, </w:t>
            </w:r>
            <w:r w:rsidR="00917F3E">
              <w:t>h</w:t>
            </w:r>
            <w:r>
              <w:t>echo con Java-</w:t>
            </w:r>
            <w:proofErr w:type="spellStart"/>
            <w:r>
              <w:t>jsp</w:t>
            </w:r>
            <w:proofErr w:type="spellEnd"/>
            <w:r>
              <w:t xml:space="preserve">, Oracle, HTML y </w:t>
            </w:r>
            <w:r w:rsidR="00903EA2">
              <w:t>JavaScript</w:t>
            </w:r>
            <w:r>
              <w:t>, todo para mejorar la atención al cliente en tiempo real y relacionar con los procesos del sistema comercial de dicha institución.</w:t>
            </w:r>
          </w:p>
          <w:p w:rsidR="00307ADA" w:rsidRDefault="00307ADA" w:rsidP="00903EA2">
            <w:pPr>
              <w:pStyle w:val="Listaconvietas"/>
              <w:numPr>
                <w:ilvl w:val="0"/>
                <w:numId w:val="32"/>
              </w:numPr>
              <w:spacing w:after="0" w:line="240" w:lineRule="auto"/>
            </w:pPr>
            <w:r>
              <w:t xml:space="preserve">Proyecto de facturación para pequeña empresa, con el uso de </w:t>
            </w:r>
            <w:proofErr w:type="spellStart"/>
            <w:r>
              <w:t>Mysql</w:t>
            </w:r>
            <w:proofErr w:type="spellEnd"/>
            <w:r>
              <w:t xml:space="preserve"> como motor de base de datos, </w:t>
            </w:r>
            <w:proofErr w:type="spellStart"/>
            <w:r>
              <w:t>json</w:t>
            </w:r>
            <w:proofErr w:type="spellEnd"/>
            <w:r>
              <w:t xml:space="preserve">, </w:t>
            </w:r>
            <w:proofErr w:type="spellStart"/>
            <w:r>
              <w:t>jquery</w:t>
            </w:r>
            <w:proofErr w:type="spellEnd"/>
            <w:r>
              <w:t xml:space="preserve"> y </w:t>
            </w:r>
            <w:proofErr w:type="spellStart"/>
            <w:r>
              <w:t>php</w:t>
            </w:r>
            <w:proofErr w:type="spellEnd"/>
            <w:r>
              <w:t xml:space="preserve"> como leguaje de programación del la</w:t>
            </w:r>
            <w:r w:rsidR="00A533E1">
              <w:t>do del servidor (personal</w:t>
            </w:r>
            <w:r>
              <w:t>).</w:t>
            </w:r>
          </w:p>
          <w:p w:rsidR="00A533E1" w:rsidRPr="001A5F08" w:rsidRDefault="00A533E1" w:rsidP="00903EA2">
            <w:pPr>
              <w:pStyle w:val="Listaconvietas"/>
              <w:numPr>
                <w:ilvl w:val="0"/>
                <w:numId w:val="32"/>
              </w:numPr>
              <w:spacing w:after="0" w:line="240" w:lineRule="auto"/>
            </w:pPr>
            <w:r>
              <w:t>Administración de la Plataforma de Gestión de la Cooperación (PGC) para Honduras adquirida por la Secretaria de Relaciones Exteriores y Cooperación Internacional.</w:t>
            </w:r>
          </w:p>
          <w:p w:rsidR="00AE3870" w:rsidRDefault="008B5D03">
            <w:pPr>
              <w:pStyle w:val="Seccin"/>
              <w:spacing w:after="0"/>
            </w:pPr>
            <w:r>
              <w:t>cualificaciones</w:t>
            </w:r>
          </w:p>
          <w:p w:rsidR="00AE3870" w:rsidRDefault="00383E30" w:rsidP="00903EA2">
            <w:pPr>
              <w:pStyle w:val="Listaconvietas"/>
              <w:numPr>
                <w:ilvl w:val="0"/>
                <w:numId w:val="32"/>
              </w:numPr>
              <w:spacing w:after="0" w:line="240" w:lineRule="auto"/>
            </w:pPr>
            <w:r>
              <w:t>Proactivo con buenas relaciones interpersonales.</w:t>
            </w:r>
          </w:p>
          <w:p w:rsidR="00383E30" w:rsidRDefault="00383E30" w:rsidP="00903EA2">
            <w:pPr>
              <w:pStyle w:val="Listaconvietas"/>
              <w:numPr>
                <w:ilvl w:val="0"/>
                <w:numId w:val="32"/>
              </w:numPr>
              <w:spacing w:after="0" w:line="240" w:lineRule="auto"/>
            </w:pPr>
            <w:r>
              <w:t>Responsable orientado a Logros y Metas.</w:t>
            </w:r>
          </w:p>
          <w:p w:rsidR="00383E30" w:rsidRDefault="00383E30" w:rsidP="00903EA2">
            <w:pPr>
              <w:pStyle w:val="Listaconvietas"/>
              <w:numPr>
                <w:ilvl w:val="0"/>
                <w:numId w:val="32"/>
              </w:numPr>
              <w:spacing w:after="0" w:line="240" w:lineRule="auto"/>
            </w:pPr>
            <w:r>
              <w:t>Capaci</w:t>
            </w:r>
            <w:r w:rsidR="00307ADA">
              <w:t>dad de Trabajar en Equipo</w:t>
            </w:r>
            <w:r>
              <w:t>.</w:t>
            </w:r>
          </w:p>
          <w:p w:rsidR="00383E30" w:rsidRDefault="00383E30" w:rsidP="00903EA2">
            <w:pPr>
              <w:pStyle w:val="Listaconvietas"/>
              <w:numPr>
                <w:ilvl w:val="0"/>
                <w:numId w:val="32"/>
              </w:numPr>
              <w:spacing w:after="0" w:line="240" w:lineRule="auto"/>
            </w:pPr>
            <w:r>
              <w:t>Capacidad de vincularse con la manera de trabajar de una institución.</w:t>
            </w:r>
          </w:p>
          <w:p w:rsidR="00383E30" w:rsidRDefault="00307ADA" w:rsidP="00903EA2">
            <w:pPr>
              <w:pStyle w:val="Listaconvietas"/>
              <w:numPr>
                <w:ilvl w:val="0"/>
                <w:numId w:val="32"/>
              </w:numPr>
              <w:spacing w:after="0" w:line="240" w:lineRule="auto"/>
            </w:pPr>
            <w:r>
              <w:t>Capacidad de dirigirse</w:t>
            </w:r>
            <w:r w:rsidR="00383E30">
              <w:t xml:space="preserve"> ante las personas</w:t>
            </w:r>
            <w:r>
              <w:t xml:space="preserve"> y transmitir conocimientos</w:t>
            </w:r>
            <w:r w:rsidR="00383E30">
              <w:t>.</w:t>
            </w:r>
          </w:p>
          <w:p w:rsidR="00383E30" w:rsidRDefault="00383E30" w:rsidP="00903EA2">
            <w:pPr>
              <w:pStyle w:val="Listaconvietas"/>
              <w:numPr>
                <w:ilvl w:val="0"/>
                <w:numId w:val="32"/>
              </w:numPr>
              <w:spacing w:after="0" w:line="240" w:lineRule="auto"/>
            </w:pPr>
            <w:r>
              <w:t>Capacidad para Trabajar bajo presión.</w:t>
            </w:r>
          </w:p>
          <w:p w:rsidR="00E137D6" w:rsidRDefault="00E137D6" w:rsidP="00903EA2">
            <w:pPr>
              <w:pStyle w:val="Listaconvietas"/>
              <w:numPr>
                <w:ilvl w:val="0"/>
                <w:numId w:val="32"/>
              </w:numPr>
              <w:spacing w:after="0" w:line="240" w:lineRule="auto"/>
            </w:pPr>
            <w:r>
              <w:t>Dispuesto a aprender y ser sometido a evaluaciones de desempeño.</w:t>
            </w:r>
          </w:p>
          <w:p w:rsidR="00307ADA" w:rsidRDefault="00307ADA" w:rsidP="00903EA2">
            <w:pPr>
              <w:pStyle w:val="Listaconvietas"/>
              <w:numPr>
                <w:ilvl w:val="0"/>
                <w:numId w:val="32"/>
              </w:numPr>
              <w:spacing w:after="0" w:line="240" w:lineRule="auto"/>
            </w:pPr>
            <w:r>
              <w:t>Orientado a los logros, metas y objetivos de la institución.</w:t>
            </w:r>
          </w:p>
          <w:p w:rsidR="00286AEF" w:rsidRDefault="00286AEF" w:rsidP="001A5F08">
            <w:pPr>
              <w:pStyle w:val="Listaconvietas"/>
              <w:numPr>
                <w:ilvl w:val="0"/>
                <w:numId w:val="0"/>
              </w:numPr>
              <w:spacing w:after="0" w:line="240" w:lineRule="auto"/>
            </w:pPr>
          </w:p>
          <w:p w:rsidR="00286AEF" w:rsidRDefault="00286AEF" w:rsidP="00286AEF">
            <w:pPr>
              <w:pStyle w:val="Seccin"/>
              <w:spacing w:after="0"/>
            </w:pPr>
            <w:r>
              <w:t>referencias personales</w:t>
            </w:r>
          </w:p>
          <w:p w:rsidR="00286AEF" w:rsidRDefault="00286AEF" w:rsidP="00903EA2">
            <w:pPr>
              <w:pStyle w:val="Listaconvietas"/>
              <w:numPr>
                <w:ilvl w:val="0"/>
                <w:numId w:val="32"/>
              </w:numPr>
              <w:spacing w:after="0" w:line="240" w:lineRule="auto"/>
            </w:pPr>
            <w:r>
              <w:t>Jorge Antonio Laínez  Teléfono : 97715054</w:t>
            </w:r>
          </w:p>
          <w:p w:rsidR="008D5FFF" w:rsidRDefault="003568A4" w:rsidP="00903EA2">
            <w:pPr>
              <w:pStyle w:val="Listaconvietas"/>
              <w:numPr>
                <w:ilvl w:val="0"/>
                <w:numId w:val="32"/>
              </w:numPr>
              <w:spacing w:after="0" w:line="240" w:lineRule="auto"/>
            </w:pPr>
            <w:r>
              <w:t>Dolores Alicia Chan : 98338782</w:t>
            </w:r>
          </w:p>
          <w:p w:rsidR="00AE3870" w:rsidRDefault="00286AEF" w:rsidP="00917F3E">
            <w:pPr>
              <w:pStyle w:val="Listaconvietas"/>
              <w:numPr>
                <w:ilvl w:val="0"/>
                <w:numId w:val="32"/>
              </w:numPr>
              <w:spacing w:after="0" w:line="240" w:lineRule="auto"/>
            </w:pPr>
            <w:r>
              <w:t xml:space="preserve">Rudy Javier </w:t>
            </w:r>
            <w:proofErr w:type="spellStart"/>
            <w:r>
              <w:t>Argeñal</w:t>
            </w:r>
            <w:proofErr w:type="spellEnd"/>
            <w:r>
              <w:t xml:space="preserve"> Teléfono : </w:t>
            </w:r>
            <w:r w:rsidR="00307ADA">
              <w:t>33994546</w:t>
            </w:r>
          </w:p>
        </w:tc>
      </w:tr>
    </w:tbl>
    <w:p w:rsidR="00AE3870" w:rsidRDefault="00AE3870" w:rsidP="00917F3E"/>
    <w:sectPr w:rsidR="00AE3870" w:rsidSect="001A5F08">
      <w:headerReference w:type="default" r:id="rId11"/>
      <w:footerReference w:type="default" r:id="rId12"/>
      <w:pgSz w:w="11907" w:h="16839"/>
      <w:pgMar w:top="851" w:right="1050" w:bottom="1148" w:left="105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B80" w:rsidRDefault="00026B80">
      <w:pPr>
        <w:spacing w:after="0" w:line="240" w:lineRule="auto"/>
      </w:pPr>
      <w:r>
        <w:separator/>
      </w:r>
    </w:p>
  </w:endnote>
  <w:endnote w:type="continuationSeparator" w:id="0">
    <w:p w:rsidR="00026B80" w:rsidRDefault="00026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870" w:rsidRDefault="00AE3870"/>
  <w:p w:rsidR="00AE3870" w:rsidRDefault="008B5D03">
    <w:pPr>
      <w:pStyle w:val="Piedepginaimpar"/>
    </w:pPr>
    <w:r>
      <w:t xml:space="preserve">Página </w:t>
    </w:r>
    <w:r w:rsidR="00C771C4">
      <w:fldChar w:fldCharType="begin"/>
    </w:r>
    <w:r>
      <w:instrText>PAGE   \* MERGEFORMAT</w:instrText>
    </w:r>
    <w:r w:rsidR="00C771C4">
      <w:fldChar w:fldCharType="separate"/>
    </w:r>
    <w:r w:rsidR="00190E3A" w:rsidRPr="00190E3A">
      <w:rPr>
        <w:noProof/>
        <w:sz w:val="24"/>
        <w:szCs w:val="24"/>
      </w:rPr>
      <w:t>4</w:t>
    </w:r>
    <w:r w:rsidR="00C771C4"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B80" w:rsidRDefault="00026B80">
      <w:pPr>
        <w:spacing w:after="0" w:line="240" w:lineRule="auto"/>
      </w:pPr>
      <w:r>
        <w:separator/>
      </w:r>
    </w:p>
  </w:footnote>
  <w:footnote w:type="continuationSeparator" w:id="0">
    <w:p w:rsidR="00026B80" w:rsidRDefault="00026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Autor"/>
      <w:id w:val="5384246"/>
      <w:placeholder>
        <w:docPart w:val="643BD1E677C04B27A920CEBABB95180C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AE3870" w:rsidRDefault="000F792E">
        <w:pPr>
          <w:pStyle w:val="Encabezadoimpar"/>
        </w:pPr>
        <w:r>
          <w:rPr>
            <w:lang w:val="es-HN"/>
          </w:rPr>
          <w:t>Nahúm Aarón Martínez Salgado</w:t>
        </w:r>
      </w:p>
    </w:sdtContent>
  </w:sdt>
  <w:p w:rsidR="00AE3870" w:rsidRDefault="00AE387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DB96C0E0"/>
    <w:lvl w:ilvl="0">
      <w:start w:val="1"/>
      <w:numFmt w:val="bullet"/>
      <w:pStyle w:val="Listaconvieta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aconvieta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aconvieta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aconvieta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43E760E"/>
    <w:multiLevelType w:val="hybridMultilevel"/>
    <w:tmpl w:val="A614D6A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215B32"/>
    <w:multiLevelType w:val="hybridMultilevel"/>
    <w:tmpl w:val="A38CAC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572DA2"/>
    <w:multiLevelType w:val="hybridMultilevel"/>
    <w:tmpl w:val="A94EAE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B17A9B"/>
    <w:multiLevelType w:val="multilevel"/>
    <w:tmpl w:val="0409001D"/>
    <w:styleLink w:val="Estilodelistamediano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C880799"/>
    <w:multiLevelType w:val="hybridMultilevel"/>
    <w:tmpl w:val="67A4916E"/>
    <w:lvl w:ilvl="0" w:tplc="CB423BDA">
      <w:start w:val="1"/>
      <w:numFmt w:val="bullet"/>
      <w:pStyle w:val="Listaconvieta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46F573C6"/>
    <w:multiLevelType w:val="hybridMultilevel"/>
    <w:tmpl w:val="4D32FDD8"/>
    <w:lvl w:ilvl="0" w:tplc="D19E5B8A">
      <w:start w:val="1"/>
      <w:numFmt w:val="bullet"/>
      <w:pStyle w:val="Sangranormal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1">
    <w:nsid w:val="5B785AB4"/>
    <w:multiLevelType w:val="hybridMultilevel"/>
    <w:tmpl w:val="FA2C19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0834ED"/>
    <w:multiLevelType w:val="hybridMultilevel"/>
    <w:tmpl w:val="309E9D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1666D8"/>
    <w:multiLevelType w:val="hybridMultilevel"/>
    <w:tmpl w:val="7B5012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8"/>
  </w:num>
  <w:num w:numId="12">
    <w:abstractNumId w:val="10"/>
  </w:num>
  <w:num w:numId="13">
    <w:abstractNumId w:val="4"/>
  </w:num>
  <w:num w:numId="14">
    <w:abstractNumId w:val="9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8"/>
  </w:num>
  <w:num w:numId="20">
    <w:abstractNumId w:val="10"/>
  </w:num>
  <w:num w:numId="21">
    <w:abstractNumId w:val="9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8"/>
  </w:num>
  <w:num w:numId="27">
    <w:abstractNumId w:val="10"/>
  </w:num>
  <w:num w:numId="28">
    <w:abstractNumId w:val="13"/>
  </w:num>
  <w:num w:numId="29">
    <w:abstractNumId w:val="6"/>
  </w:num>
  <w:num w:numId="30">
    <w:abstractNumId w:val="7"/>
  </w:num>
  <w:num w:numId="31">
    <w:abstractNumId w:val="12"/>
  </w:num>
  <w:num w:numId="32">
    <w:abstractNumId w:val="11"/>
  </w:num>
  <w:num w:numId="33">
    <w:abstractNumId w:val="9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681"/>
    <w:rsid w:val="0001204E"/>
    <w:rsid w:val="00012B31"/>
    <w:rsid w:val="00026B80"/>
    <w:rsid w:val="0005256D"/>
    <w:rsid w:val="00080D31"/>
    <w:rsid w:val="000A2E8D"/>
    <w:rsid w:val="000B14CE"/>
    <w:rsid w:val="000D1A51"/>
    <w:rsid w:val="000D2C95"/>
    <w:rsid w:val="000F792E"/>
    <w:rsid w:val="00104AB8"/>
    <w:rsid w:val="00114CF4"/>
    <w:rsid w:val="00147F88"/>
    <w:rsid w:val="00190E3A"/>
    <w:rsid w:val="001A5F08"/>
    <w:rsid w:val="001B5DC6"/>
    <w:rsid w:val="001D17F4"/>
    <w:rsid w:val="001E5512"/>
    <w:rsid w:val="00213F92"/>
    <w:rsid w:val="00281205"/>
    <w:rsid w:val="00286AEF"/>
    <w:rsid w:val="002C1A23"/>
    <w:rsid w:val="00307ADA"/>
    <w:rsid w:val="00335160"/>
    <w:rsid w:val="003568A4"/>
    <w:rsid w:val="00364D01"/>
    <w:rsid w:val="003736BC"/>
    <w:rsid w:val="00383E30"/>
    <w:rsid w:val="0040061D"/>
    <w:rsid w:val="00481209"/>
    <w:rsid w:val="004B4C29"/>
    <w:rsid w:val="00536FB3"/>
    <w:rsid w:val="005539E7"/>
    <w:rsid w:val="00572CDF"/>
    <w:rsid w:val="005738CA"/>
    <w:rsid w:val="005758CF"/>
    <w:rsid w:val="005B23F1"/>
    <w:rsid w:val="005C6A20"/>
    <w:rsid w:val="005E74A0"/>
    <w:rsid w:val="005F7563"/>
    <w:rsid w:val="006121AA"/>
    <w:rsid w:val="0061786F"/>
    <w:rsid w:val="0063410E"/>
    <w:rsid w:val="00655561"/>
    <w:rsid w:val="00670681"/>
    <w:rsid w:val="00680CD0"/>
    <w:rsid w:val="006A31F0"/>
    <w:rsid w:val="007174D8"/>
    <w:rsid w:val="00733F33"/>
    <w:rsid w:val="007545A1"/>
    <w:rsid w:val="00757418"/>
    <w:rsid w:val="00785249"/>
    <w:rsid w:val="007976A8"/>
    <w:rsid w:val="007C5250"/>
    <w:rsid w:val="008267F7"/>
    <w:rsid w:val="00850843"/>
    <w:rsid w:val="00855F78"/>
    <w:rsid w:val="00883538"/>
    <w:rsid w:val="008A5B79"/>
    <w:rsid w:val="008B5D03"/>
    <w:rsid w:val="008D5FFF"/>
    <w:rsid w:val="008F27D0"/>
    <w:rsid w:val="00903EA2"/>
    <w:rsid w:val="00917F3E"/>
    <w:rsid w:val="009937BF"/>
    <w:rsid w:val="009C6515"/>
    <w:rsid w:val="00A21B9C"/>
    <w:rsid w:val="00A533E1"/>
    <w:rsid w:val="00A6028B"/>
    <w:rsid w:val="00A605C6"/>
    <w:rsid w:val="00AE3870"/>
    <w:rsid w:val="00AF3883"/>
    <w:rsid w:val="00B5577A"/>
    <w:rsid w:val="00B57EB6"/>
    <w:rsid w:val="00B618AF"/>
    <w:rsid w:val="00B84402"/>
    <w:rsid w:val="00B95DAB"/>
    <w:rsid w:val="00BB34EA"/>
    <w:rsid w:val="00BF102A"/>
    <w:rsid w:val="00BF74C4"/>
    <w:rsid w:val="00C607DB"/>
    <w:rsid w:val="00C64229"/>
    <w:rsid w:val="00C751BD"/>
    <w:rsid w:val="00C763A1"/>
    <w:rsid w:val="00C771C4"/>
    <w:rsid w:val="00CA24D3"/>
    <w:rsid w:val="00CE6609"/>
    <w:rsid w:val="00CF4A27"/>
    <w:rsid w:val="00D15FE7"/>
    <w:rsid w:val="00D60B27"/>
    <w:rsid w:val="00D612FA"/>
    <w:rsid w:val="00D6228F"/>
    <w:rsid w:val="00D803CD"/>
    <w:rsid w:val="00D80D10"/>
    <w:rsid w:val="00D8610F"/>
    <w:rsid w:val="00D9155B"/>
    <w:rsid w:val="00DB2ABF"/>
    <w:rsid w:val="00DE3401"/>
    <w:rsid w:val="00DF1441"/>
    <w:rsid w:val="00E11429"/>
    <w:rsid w:val="00E137D6"/>
    <w:rsid w:val="00E34D0D"/>
    <w:rsid w:val="00E41023"/>
    <w:rsid w:val="00E675BC"/>
    <w:rsid w:val="00EA2F3C"/>
    <w:rsid w:val="00EB0373"/>
    <w:rsid w:val="00EF7B5F"/>
    <w:rsid w:val="00F0450C"/>
    <w:rsid w:val="00F23C3C"/>
    <w:rsid w:val="00F822F3"/>
    <w:rsid w:val="00FB5B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undOvr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5A0F896-80ED-4831-BC7B-F4413F32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kern w:val="24"/>
        <w:sz w:val="23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870"/>
    <w:pPr>
      <w:spacing w:after="180" w:line="264" w:lineRule="auto"/>
    </w:pPr>
  </w:style>
  <w:style w:type="paragraph" w:styleId="Ttulo1">
    <w:name w:val="heading 1"/>
    <w:basedOn w:val="Normal"/>
    <w:next w:val="Normal"/>
    <w:link w:val="Ttulo1Car"/>
    <w:uiPriority w:val="9"/>
    <w:semiHidden/>
    <w:unhideWhenUsed/>
    <w:rsid w:val="00AE3870"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AE3870"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rsid w:val="00AE3870"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AE3870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AE3870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rsid w:val="00AE3870"/>
    <w:pPr>
      <w:spacing w:after="0"/>
      <w:outlineLvl w:val="5"/>
    </w:pPr>
    <w:rPr>
      <w:b/>
      <w:color w:val="DD8047" w:themeColor="accent2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rsid w:val="00AE3870"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rsid w:val="00AE3870"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rsid w:val="00AE3870"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AE3870"/>
    <w:pPr>
      <w:spacing w:after="0" w:line="240" w:lineRule="auto"/>
    </w:pPr>
    <w:rPr>
      <w:rFonts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">
    <w:name w:val="Quote"/>
    <w:basedOn w:val="Normal"/>
    <w:link w:val="CitaCar"/>
    <w:uiPriority w:val="29"/>
    <w:qFormat/>
    <w:rsid w:val="00AE3870"/>
    <w:rPr>
      <w:i/>
      <w:smallCaps/>
      <w:color w:val="775F55" w:themeColor="text2"/>
      <w:spacing w:val="6"/>
    </w:rPr>
  </w:style>
  <w:style w:type="character" w:customStyle="1" w:styleId="CitaCar">
    <w:name w:val="Cita Car"/>
    <w:basedOn w:val="Fuentedeprrafopredeter"/>
    <w:link w:val="Cita"/>
    <w:uiPriority w:val="29"/>
    <w:rsid w:val="00AE3870"/>
    <w:rPr>
      <w:rFonts w:cs="Times New Roman"/>
      <w:i/>
      <w:smallCaps/>
      <w:color w:val="775F55" w:themeColor="text2"/>
      <w:spacing w:val="6"/>
      <w:sz w:val="23"/>
      <w:szCs w:val="23"/>
    </w:rPr>
  </w:style>
  <w:style w:type="paragraph" w:customStyle="1" w:styleId="Seccin">
    <w:name w:val="Sección"/>
    <w:basedOn w:val="Normal"/>
    <w:uiPriority w:val="2"/>
    <w:qFormat/>
    <w:rsid w:val="00AE3870"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cin">
    <w:name w:val="Subsección"/>
    <w:basedOn w:val="Normal"/>
    <w:uiPriority w:val="3"/>
    <w:qFormat/>
    <w:rsid w:val="00AE3870"/>
    <w:pPr>
      <w:spacing w:after="40"/>
    </w:pPr>
    <w:rPr>
      <w:b/>
      <w:color w:val="94B6D2" w:themeColor="accent1"/>
      <w:spacing w:val="30"/>
      <w:sz w:val="24"/>
    </w:rPr>
  </w:style>
  <w:style w:type="paragraph" w:styleId="Listaconvietas">
    <w:name w:val="List Bullet"/>
    <w:basedOn w:val="Normal"/>
    <w:uiPriority w:val="36"/>
    <w:unhideWhenUsed/>
    <w:qFormat/>
    <w:rsid w:val="00AE3870"/>
    <w:pPr>
      <w:numPr>
        <w:numId w:val="21"/>
      </w:numPr>
    </w:pPr>
    <w:rPr>
      <w:sz w:val="24"/>
    </w:rPr>
  </w:style>
  <w:style w:type="character" w:styleId="Textodelmarcadordeposicin">
    <w:name w:val="Placeholder Text"/>
    <w:basedOn w:val="Fuentedeprrafopredeter"/>
    <w:uiPriority w:val="99"/>
    <w:unhideWhenUsed/>
    <w:rsid w:val="00AE387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387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3870"/>
    <w:rPr>
      <w:rFonts w:ascii="Tahoma" w:hAnsi="Tahoma" w:cs="Tahoma"/>
      <w:sz w:val="16"/>
      <w:szCs w:val="16"/>
    </w:rPr>
  </w:style>
  <w:style w:type="paragraph" w:styleId="Textodebloque">
    <w:name w:val="Block Text"/>
    <w:aliases w:val="Bloquear cita"/>
    <w:uiPriority w:val="40"/>
    <w:rsid w:val="00AE387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FFFFFF" w:themeColor="background1"/>
      <w:sz w:val="28"/>
      <w:szCs w:val="28"/>
    </w:rPr>
  </w:style>
  <w:style w:type="character" w:styleId="Ttulodellibro">
    <w:name w:val="Book Title"/>
    <w:basedOn w:val="Fuentedeprrafopredeter"/>
    <w:uiPriority w:val="33"/>
    <w:qFormat/>
    <w:rsid w:val="00AE3870"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Descripcin">
    <w:name w:val="caption"/>
    <w:basedOn w:val="Normal"/>
    <w:next w:val="Normal"/>
    <w:uiPriority w:val="35"/>
    <w:unhideWhenUsed/>
    <w:rsid w:val="00AE3870"/>
    <w:rPr>
      <w:b/>
      <w:bCs/>
      <w:caps/>
      <w:sz w:val="16"/>
      <w:szCs w:val="16"/>
    </w:rPr>
  </w:style>
  <w:style w:type="character" w:styleId="nfasis">
    <w:name w:val="Emphasis"/>
    <w:uiPriority w:val="20"/>
    <w:qFormat/>
    <w:rsid w:val="00AE3870"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Piedepgina">
    <w:name w:val="footer"/>
    <w:basedOn w:val="Normal"/>
    <w:link w:val="PiedepginaCar"/>
    <w:uiPriority w:val="99"/>
    <w:unhideWhenUsed/>
    <w:rsid w:val="00AE3870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E3870"/>
    <w:rPr>
      <w:rFonts w:cs="Times New Roman"/>
      <w:sz w:val="23"/>
      <w:szCs w:val="23"/>
    </w:rPr>
  </w:style>
  <w:style w:type="paragraph" w:styleId="Encabezado">
    <w:name w:val="header"/>
    <w:basedOn w:val="Normal"/>
    <w:link w:val="EncabezadoCar"/>
    <w:uiPriority w:val="99"/>
    <w:unhideWhenUsed/>
    <w:rsid w:val="00AE387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E3870"/>
    <w:rPr>
      <w:rFonts w:cs="Times New Roman"/>
      <w:sz w:val="23"/>
      <w:szCs w:val="23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AE3870"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3870"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3870"/>
    <w:rPr>
      <w:rFonts w:cs="Times New Roman"/>
      <w:b/>
      <w:color w:val="000000" w:themeColor="text1"/>
      <w:spacing w:val="10"/>
      <w:sz w:val="23"/>
      <w:szCs w:val="23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3870"/>
    <w:rPr>
      <w:rFonts w:cs="Times New Roman"/>
      <w:caps/>
      <w:spacing w:val="1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3870"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3870"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3870"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3870"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3870"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AE3870"/>
    <w:rPr>
      <w:color w:val="F7B615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AE3870"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Citadestacada">
    <w:name w:val="Intense Quote"/>
    <w:basedOn w:val="Normal"/>
    <w:link w:val="CitadestacadaCar"/>
    <w:uiPriority w:val="30"/>
    <w:qFormat/>
    <w:rsid w:val="00AE3870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387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character" w:styleId="Referenciaintensa">
    <w:name w:val="Intense Reference"/>
    <w:basedOn w:val="Fuentedeprrafopredeter"/>
    <w:uiPriority w:val="32"/>
    <w:qFormat/>
    <w:rsid w:val="00AE3870"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a">
    <w:name w:val="List"/>
    <w:basedOn w:val="Normal"/>
    <w:uiPriority w:val="99"/>
    <w:unhideWhenUsed/>
    <w:rsid w:val="00AE3870"/>
    <w:pPr>
      <w:ind w:left="360" w:hanging="360"/>
    </w:pPr>
  </w:style>
  <w:style w:type="paragraph" w:styleId="Lista2">
    <w:name w:val="List 2"/>
    <w:basedOn w:val="Normal"/>
    <w:uiPriority w:val="99"/>
    <w:unhideWhenUsed/>
    <w:rsid w:val="00AE3870"/>
    <w:pPr>
      <w:ind w:left="720" w:hanging="360"/>
    </w:pPr>
  </w:style>
  <w:style w:type="paragraph" w:styleId="Listaconvietas2">
    <w:name w:val="List Bullet 2"/>
    <w:basedOn w:val="Normal"/>
    <w:uiPriority w:val="36"/>
    <w:unhideWhenUsed/>
    <w:qFormat/>
    <w:rsid w:val="00AE3870"/>
    <w:pPr>
      <w:numPr>
        <w:numId w:val="22"/>
      </w:numPr>
    </w:pPr>
    <w:rPr>
      <w:color w:val="94B6D2" w:themeColor="accent1"/>
    </w:rPr>
  </w:style>
  <w:style w:type="paragraph" w:styleId="Listaconvietas3">
    <w:name w:val="List Bullet 3"/>
    <w:basedOn w:val="Normal"/>
    <w:uiPriority w:val="36"/>
    <w:unhideWhenUsed/>
    <w:qFormat/>
    <w:rsid w:val="00AE3870"/>
    <w:pPr>
      <w:numPr>
        <w:numId w:val="23"/>
      </w:numPr>
    </w:pPr>
    <w:rPr>
      <w:color w:val="DD8047" w:themeColor="accent2"/>
    </w:rPr>
  </w:style>
  <w:style w:type="paragraph" w:styleId="Listaconvietas4">
    <w:name w:val="List Bullet 4"/>
    <w:basedOn w:val="Normal"/>
    <w:uiPriority w:val="36"/>
    <w:unhideWhenUsed/>
    <w:qFormat/>
    <w:rsid w:val="00AE3870"/>
    <w:pPr>
      <w:numPr>
        <w:numId w:val="24"/>
      </w:numPr>
    </w:pPr>
    <w:rPr>
      <w:caps/>
      <w:spacing w:val="4"/>
    </w:rPr>
  </w:style>
  <w:style w:type="paragraph" w:styleId="Listaconvietas5">
    <w:name w:val="List Bullet 5"/>
    <w:basedOn w:val="Normal"/>
    <w:uiPriority w:val="36"/>
    <w:unhideWhenUsed/>
    <w:qFormat/>
    <w:rsid w:val="00AE3870"/>
    <w:pPr>
      <w:numPr>
        <w:numId w:val="25"/>
      </w:numPr>
    </w:pPr>
  </w:style>
  <w:style w:type="paragraph" w:styleId="Prrafodelista">
    <w:name w:val="List Paragraph"/>
    <w:basedOn w:val="Normal"/>
    <w:uiPriority w:val="34"/>
    <w:unhideWhenUsed/>
    <w:qFormat/>
    <w:rsid w:val="00AE3870"/>
    <w:pPr>
      <w:ind w:left="720"/>
      <w:contextualSpacing/>
    </w:pPr>
  </w:style>
  <w:style w:type="numbering" w:customStyle="1" w:styleId="Estilodelistamediano">
    <w:name w:val="Estilo de lista mediano"/>
    <w:uiPriority w:val="99"/>
    <w:rsid w:val="00AE3870"/>
    <w:pPr>
      <w:numPr>
        <w:numId w:val="11"/>
      </w:numPr>
    </w:pPr>
  </w:style>
  <w:style w:type="paragraph" w:styleId="Sinespaciado">
    <w:name w:val="No Spacing"/>
    <w:basedOn w:val="Normal"/>
    <w:uiPriority w:val="99"/>
    <w:qFormat/>
    <w:rsid w:val="00AE3870"/>
    <w:pPr>
      <w:spacing w:after="0" w:line="240" w:lineRule="auto"/>
    </w:pPr>
  </w:style>
  <w:style w:type="paragraph" w:styleId="Sangranormal">
    <w:name w:val="Normal Indent"/>
    <w:basedOn w:val="Normal"/>
    <w:uiPriority w:val="99"/>
    <w:unhideWhenUsed/>
    <w:rsid w:val="00AE3870"/>
    <w:pPr>
      <w:numPr>
        <w:numId w:val="27"/>
      </w:numPr>
      <w:spacing w:line="300" w:lineRule="auto"/>
      <w:contextualSpacing/>
    </w:pPr>
  </w:style>
  <w:style w:type="paragraph" w:customStyle="1" w:styleId="Nombre">
    <w:name w:val="Nombre"/>
    <w:basedOn w:val="Normal"/>
    <w:uiPriority w:val="1"/>
    <w:qFormat/>
    <w:rsid w:val="00AE3870"/>
    <w:pPr>
      <w:spacing w:after="0"/>
    </w:pPr>
    <w:rPr>
      <w:color w:val="FFFFFF" w:themeColor="background1"/>
      <w:sz w:val="40"/>
    </w:rPr>
  </w:style>
  <w:style w:type="paragraph" w:customStyle="1" w:styleId="Direccindelremitente">
    <w:name w:val="Dirección del remitente"/>
    <w:basedOn w:val="Sinespaciado"/>
    <w:uiPriority w:val="4"/>
    <w:qFormat/>
    <w:rsid w:val="00AE3870"/>
    <w:pPr>
      <w:spacing w:before="240"/>
      <w:contextualSpacing/>
    </w:pPr>
    <w:rPr>
      <w:color w:val="775F55" w:themeColor="text2"/>
    </w:rPr>
  </w:style>
  <w:style w:type="character" w:styleId="Textoennegrita">
    <w:name w:val="Strong"/>
    <w:uiPriority w:val="22"/>
    <w:qFormat/>
    <w:rsid w:val="00AE3870"/>
    <w:rPr>
      <w:rFonts w:asciiTheme="minorHAnsi" w:hAnsiTheme="minorHAnsi"/>
      <w:b/>
      <w:color w:val="DD8047" w:themeColor="accent2"/>
    </w:rPr>
  </w:style>
  <w:style w:type="paragraph" w:styleId="Subttulo">
    <w:name w:val="Subtitle"/>
    <w:basedOn w:val="Normal"/>
    <w:link w:val="SubttuloCar"/>
    <w:uiPriority w:val="11"/>
    <w:rsid w:val="00AE3870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E3870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character" w:styleId="nfasissutil">
    <w:name w:val="Subtle Emphasis"/>
    <w:basedOn w:val="Fuentedeprrafopredeter"/>
    <w:uiPriority w:val="19"/>
    <w:qFormat/>
    <w:rsid w:val="00AE3870"/>
    <w:rPr>
      <w:rFonts w:asciiTheme="minorHAnsi" w:hAnsiTheme="minorHAnsi"/>
      <w:i/>
      <w:sz w:val="23"/>
    </w:rPr>
  </w:style>
  <w:style w:type="character" w:styleId="Referenciasutil">
    <w:name w:val="Subtle Reference"/>
    <w:basedOn w:val="Fuentedeprrafopredeter"/>
    <w:uiPriority w:val="31"/>
    <w:qFormat/>
    <w:rsid w:val="00AE3870"/>
    <w:rPr>
      <w:rFonts w:asciiTheme="minorHAnsi" w:hAnsiTheme="minorHAnsi"/>
      <w:b/>
      <w:i/>
      <w:color w:val="775F55" w:themeColor="text2"/>
      <w:sz w:val="23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AE3870"/>
    <w:pPr>
      <w:ind w:left="220" w:hanging="220"/>
    </w:pPr>
  </w:style>
  <w:style w:type="paragraph" w:styleId="Puesto">
    <w:name w:val="Title"/>
    <w:basedOn w:val="Normal"/>
    <w:link w:val="PuestoCar"/>
    <w:uiPriority w:val="10"/>
    <w:rsid w:val="00AE3870"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AE3870"/>
    <w:rPr>
      <w:rFonts w:cs="Times New Roman"/>
      <w:color w:val="775F55" w:themeColor="text2"/>
      <w:sz w:val="72"/>
      <w:szCs w:val="72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AE3870"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AE3870"/>
    <w:pPr>
      <w:tabs>
        <w:tab w:val="right" w:leader="dot" w:pos="8630"/>
      </w:tabs>
      <w:spacing w:after="40" w:line="240" w:lineRule="auto"/>
      <w:ind w:left="144"/>
    </w:p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AE3870"/>
    <w:pPr>
      <w:tabs>
        <w:tab w:val="right" w:leader="dot" w:pos="8630"/>
      </w:tabs>
      <w:spacing w:after="40" w:line="240" w:lineRule="auto"/>
      <w:ind w:left="288"/>
    </w:p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AE3870"/>
    <w:pPr>
      <w:tabs>
        <w:tab w:val="right" w:leader="dot" w:pos="8630"/>
      </w:tabs>
      <w:spacing w:after="40" w:line="240" w:lineRule="auto"/>
      <w:ind w:left="432"/>
    </w:p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AE3870"/>
    <w:pPr>
      <w:tabs>
        <w:tab w:val="right" w:leader="dot" w:pos="8630"/>
      </w:tabs>
      <w:spacing w:after="40" w:line="240" w:lineRule="auto"/>
      <w:ind w:left="576"/>
    </w:p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AE3870"/>
    <w:pPr>
      <w:tabs>
        <w:tab w:val="right" w:leader="dot" w:pos="8630"/>
      </w:tabs>
      <w:spacing w:after="40" w:line="240" w:lineRule="auto"/>
      <w:ind w:left="720"/>
    </w:p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AE3870"/>
    <w:pPr>
      <w:tabs>
        <w:tab w:val="right" w:leader="dot" w:pos="8630"/>
      </w:tabs>
      <w:spacing w:after="40" w:line="240" w:lineRule="auto"/>
      <w:ind w:left="864"/>
    </w:p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AE3870"/>
    <w:pPr>
      <w:tabs>
        <w:tab w:val="right" w:leader="dot" w:pos="8630"/>
      </w:tabs>
      <w:spacing w:after="40" w:line="240" w:lineRule="auto"/>
      <w:ind w:left="1008"/>
    </w:p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AE3870"/>
    <w:pPr>
      <w:tabs>
        <w:tab w:val="right" w:leader="dot" w:pos="8630"/>
      </w:tabs>
      <w:spacing w:after="40" w:line="240" w:lineRule="auto"/>
      <w:ind w:left="1152"/>
    </w:pPr>
  </w:style>
  <w:style w:type="paragraph" w:styleId="Fecha">
    <w:name w:val="Date"/>
    <w:basedOn w:val="Sinespaciado"/>
    <w:next w:val="Normal"/>
    <w:link w:val="FechaCar"/>
    <w:uiPriority w:val="99"/>
    <w:unhideWhenUsed/>
    <w:rsid w:val="00AE3870"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FechaCar">
    <w:name w:val="Fecha Car"/>
    <w:basedOn w:val="Fuentedeprrafopredeter"/>
    <w:link w:val="Fecha"/>
    <w:uiPriority w:val="99"/>
    <w:rsid w:val="00AE3870"/>
    <w:rPr>
      <w:rFonts w:cs="Times New Roman"/>
      <w:b/>
      <w:color w:val="FFFFFF" w:themeColor="background1"/>
      <w:sz w:val="23"/>
      <w:szCs w:val="23"/>
    </w:rPr>
  </w:style>
  <w:style w:type="paragraph" w:customStyle="1" w:styleId="Piedepginapar">
    <w:name w:val="Pie de página par"/>
    <w:basedOn w:val="Normal"/>
    <w:uiPriority w:val="39"/>
    <w:semiHidden/>
    <w:unhideWhenUsed/>
    <w:qFormat/>
    <w:rsid w:val="00AE3870"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Piedepginaimpar">
    <w:name w:val="Pie de página impar"/>
    <w:basedOn w:val="Normal"/>
    <w:unhideWhenUsed/>
    <w:qFormat/>
    <w:rsid w:val="00AE3870"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Encabezadopar">
    <w:name w:val="Encabezado par"/>
    <w:basedOn w:val="Sinespaciado"/>
    <w:uiPriority w:val="39"/>
    <w:semiHidden/>
    <w:unhideWhenUsed/>
    <w:qFormat/>
    <w:rsid w:val="00AE3870"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Encabezadoimpar">
    <w:name w:val="Encabezado impar"/>
    <w:basedOn w:val="Sinespaciado"/>
    <w:unhideWhenUsed/>
    <w:qFormat/>
    <w:rsid w:val="00AE3870"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Direccindelremitente0">
    <w:name w:val="Dirección del remitente"/>
    <w:basedOn w:val="Sinespaciado"/>
    <w:uiPriority w:val="2"/>
    <w:unhideWhenUsed/>
    <w:qFormat/>
    <w:rsid w:val="00AE3870"/>
  </w:style>
  <w:style w:type="paragraph" w:customStyle="1" w:styleId="Nombredelacompaa">
    <w:name w:val="Nombre de la compañía"/>
    <w:basedOn w:val="Normal"/>
    <w:uiPriority w:val="4"/>
    <w:qFormat/>
    <w:rsid w:val="00AE3870"/>
    <w:pPr>
      <w:spacing w:after="0"/>
    </w:pPr>
    <w:rPr>
      <w:b/>
      <w:color w:val="775F55" w:themeColor="text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nmartinez.salgado@yahoo.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ahum.martinez\Mis%20documentos\Descargas\TS10177307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FC0429420D0496C97FB7D594A563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9CEB0-0761-4167-91E1-75D294A7C83E}"/>
      </w:docPartPr>
      <w:docPartBody>
        <w:p w:rsidR="006136E7" w:rsidRDefault="007E6AD6">
          <w:pPr>
            <w:pStyle w:val="BFC0429420D0496C97FB7D594A5639C7"/>
          </w:pPr>
          <w:r>
            <w:rPr>
              <w:rStyle w:val="Textodelmarcadordeposicin"/>
            </w:rPr>
            <w:t>Elija un bloque de creación.</w:t>
          </w:r>
        </w:p>
      </w:docPartBody>
    </w:docPart>
    <w:docPart>
      <w:docPartPr>
        <w:name w:val="22C71E1450944F82BD086326A9F12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80E8CF-EBD2-4033-9143-E9F84FAB5FE7}"/>
      </w:docPartPr>
      <w:docPartBody>
        <w:p w:rsidR="006136E7" w:rsidRDefault="007E6AD6">
          <w:pPr>
            <w:pStyle w:val="22C71E1450944F82BD086326A9F12D4F"/>
          </w:pPr>
          <w:r>
            <w:t>[Escriba su nombre]</w:t>
          </w:r>
        </w:p>
      </w:docPartBody>
    </w:docPart>
    <w:docPart>
      <w:docPartPr>
        <w:name w:val="5FD375DD82C9411AB3C7277F744D7A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8ADF8-3D24-46C2-8DEF-588569ABD1D2}"/>
      </w:docPartPr>
      <w:docPartBody>
        <w:p w:rsidR="006136E7" w:rsidRDefault="007E6AD6">
          <w:pPr>
            <w:pStyle w:val="5FD375DD82C9411AB3C7277F744D7A19"/>
          </w:pPr>
          <w:r>
            <w:t>[Seleccionar la fecha]</w:t>
          </w:r>
        </w:p>
      </w:docPartBody>
    </w:docPart>
    <w:docPart>
      <w:docPartPr>
        <w:name w:val="643BD1E677C04B27A920CEBABB951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09339-E8D5-4EA7-A8CB-49D2B9447658}"/>
      </w:docPartPr>
      <w:docPartBody>
        <w:p w:rsidR="006136E7" w:rsidRDefault="007E6AD6">
          <w:pPr>
            <w:pStyle w:val="643BD1E677C04B27A920CEBABB95180C"/>
          </w:pPr>
          <w:r>
            <w:t>[Escriba el nombre del autor]</w:t>
          </w:r>
        </w:p>
      </w:docPartBody>
    </w:docPart>
    <w:docPart>
      <w:docPartPr>
        <w:name w:val="D29FDFD153DF4E5BBDAEB32C066034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34F5C-CE8D-4401-BC24-C929EA2DFB2C}"/>
      </w:docPartPr>
      <w:docPartBody>
        <w:p w:rsidR="006136E7" w:rsidRDefault="00254E68" w:rsidP="00254E68">
          <w:pPr>
            <w:pStyle w:val="D29FDFD153DF4E5BBDAEB32C06603473"/>
          </w:pPr>
          <w:r>
            <w:t>[Escriba el nombre de la compañía]</w:t>
          </w:r>
        </w:p>
      </w:docPartBody>
    </w:docPart>
    <w:docPart>
      <w:docPartPr>
        <w:name w:val="0FA2585F5EB2418594F636871E18E3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95262-08BE-41F0-94A1-B030D09A0CEE}"/>
      </w:docPartPr>
      <w:docPartBody>
        <w:p w:rsidR="006136E7" w:rsidRDefault="00254E68" w:rsidP="00254E68">
          <w:pPr>
            <w:pStyle w:val="0FA2585F5EB2418594F636871E18E3CC"/>
          </w:pPr>
          <w:r>
            <w:t>[Escriba el nombre de la compañía]</w:t>
          </w:r>
        </w:p>
      </w:docPartBody>
    </w:docPart>
    <w:docPart>
      <w:docPartPr>
        <w:name w:val="CFBDEA0A80B848719D4B1D352EF11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3C8B4-A32C-4A45-9669-EC065B1C3068}"/>
      </w:docPartPr>
      <w:docPartBody>
        <w:p w:rsidR="006136E7" w:rsidRDefault="00254E68" w:rsidP="00254E68">
          <w:pPr>
            <w:pStyle w:val="CFBDEA0A80B848719D4B1D352EF117F8"/>
          </w:pPr>
          <w:r>
            <w:t>[Escriba el nombre de la compañía]</w:t>
          </w:r>
        </w:p>
      </w:docPartBody>
    </w:docPart>
    <w:docPart>
      <w:docPartPr>
        <w:name w:val="94E0E1C1A82A4ACF8AD1033160E7A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4EB31-7664-49CB-AF0A-643FC4202848}"/>
      </w:docPartPr>
      <w:docPartBody>
        <w:p w:rsidR="006136E7" w:rsidRDefault="00254E68" w:rsidP="00254E68">
          <w:pPr>
            <w:pStyle w:val="94E0E1C1A82A4ACF8AD1033160E7AB3C"/>
          </w:pPr>
          <w:r>
            <w:t>[Escriba el nombre de la compañía]</w:t>
          </w:r>
        </w:p>
      </w:docPartBody>
    </w:docPart>
    <w:docPart>
      <w:docPartPr>
        <w:name w:val="E1513B30DC944D389C187A0870BD9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03A6C-EC53-49D1-8B1D-B84230610DE3}"/>
      </w:docPartPr>
      <w:docPartBody>
        <w:p w:rsidR="006136E7" w:rsidRDefault="00254E68" w:rsidP="00254E68">
          <w:pPr>
            <w:pStyle w:val="E1513B30DC944D389C187A0870BD95E2"/>
          </w:pPr>
          <w:r>
            <w:t>[Escriba el nombre de la compañía]</w:t>
          </w:r>
        </w:p>
      </w:docPartBody>
    </w:docPart>
    <w:docPart>
      <w:docPartPr>
        <w:name w:val="68D04FEC694E4B09952565AB2AED2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43CFF-9F78-4D63-9ECD-A3C87713B581}"/>
      </w:docPartPr>
      <w:docPartBody>
        <w:p w:rsidR="006136E7" w:rsidRDefault="00254E68" w:rsidP="00254E68">
          <w:pPr>
            <w:pStyle w:val="68D04FEC694E4B09952565AB2AED2028"/>
          </w:pPr>
          <w:r>
            <w:t>[Escriba el nombre de la compañía]</w:t>
          </w:r>
        </w:p>
      </w:docPartBody>
    </w:docPart>
    <w:docPart>
      <w:docPartPr>
        <w:name w:val="D6C99602E1734AA89D602582AFE36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B01DA-265A-4F02-83FE-0BDD7A4D73DA}"/>
      </w:docPartPr>
      <w:docPartBody>
        <w:p w:rsidR="00387F0A" w:rsidRDefault="006136E7" w:rsidP="006136E7">
          <w:pPr>
            <w:pStyle w:val="D6C99602E1734AA89D602582AFE36894"/>
          </w:pPr>
          <w:r>
            <w:t>[Escriba el nombre de la compañía]</w:t>
          </w:r>
        </w:p>
      </w:docPartBody>
    </w:docPart>
    <w:docPart>
      <w:docPartPr>
        <w:name w:val="B64528F1787A44DDAF8371C7BF810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887B1-80BF-4FB5-BC02-40FC3C88F7B5}"/>
      </w:docPartPr>
      <w:docPartBody>
        <w:p w:rsidR="00387F0A" w:rsidRDefault="006136E7" w:rsidP="006136E7">
          <w:pPr>
            <w:pStyle w:val="B64528F1787A44DDAF8371C7BF810431"/>
          </w:pPr>
          <w:r>
            <w:t>[Escriba el nombre de la compañía]</w:t>
          </w:r>
        </w:p>
      </w:docPartBody>
    </w:docPart>
    <w:docPart>
      <w:docPartPr>
        <w:name w:val="3EBBE0C669DF4C8F9DCFDC103C2B1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6E467-6B8B-4DD8-AAA9-1DBB8282227A}"/>
      </w:docPartPr>
      <w:docPartBody>
        <w:p w:rsidR="0073497A" w:rsidRDefault="006460A3" w:rsidP="006460A3">
          <w:pPr>
            <w:pStyle w:val="3EBBE0C669DF4C8F9DCFDC103C2B11D6"/>
          </w:pPr>
          <w:r>
            <w:t>[Escriba el nombre de la compañía]</w:t>
          </w:r>
        </w:p>
      </w:docPartBody>
    </w:docPart>
    <w:docPart>
      <w:docPartPr>
        <w:name w:val="6496A2DC3E694DF0A4E6C2F703B7F7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9C9BA-FCED-4B97-8418-665E8B6DCFEA}"/>
      </w:docPartPr>
      <w:docPartBody>
        <w:p w:rsidR="00146916" w:rsidRDefault="00827345" w:rsidP="00827345">
          <w:pPr>
            <w:pStyle w:val="6496A2DC3E694DF0A4E6C2F703B7F781"/>
          </w:pPr>
          <w:r>
            <w:t>[Escriba el nombre de la compañía]</w:t>
          </w:r>
        </w:p>
      </w:docPartBody>
    </w:docPart>
    <w:docPart>
      <w:docPartPr>
        <w:name w:val="B082EBE033BF476F95E277A226F38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7E6E1-2859-45D6-9935-DF576E129A54}"/>
      </w:docPartPr>
      <w:docPartBody>
        <w:p w:rsidR="006E0526" w:rsidRDefault="00C113E6" w:rsidP="00C113E6">
          <w:pPr>
            <w:pStyle w:val="B082EBE033BF476F95E277A226F38130"/>
          </w:pPr>
          <w:r>
            <w:t>[Escriba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54E68"/>
    <w:rsid w:val="000C68FD"/>
    <w:rsid w:val="00131542"/>
    <w:rsid w:val="00146916"/>
    <w:rsid w:val="001674BC"/>
    <w:rsid w:val="00201E46"/>
    <w:rsid w:val="00254E68"/>
    <w:rsid w:val="00264DAE"/>
    <w:rsid w:val="002906D3"/>
    <w:rsid w:val="00290A2E"/>
    <w:rsid w:val="00295A90"/>
    <w:rsid w:val="00300902"/>
    <w:rsid w:val="00387F0A"/>
    <w:rsid w:val="00402C71"/>
    <w:rsid w:val="004B6D8B"/>
    <w:rsid w:val="004E35C4"/>
    <w:rsid w:val="006136E7"/>
    <w:rsid w:val="006460A3"/>
    <w:rsid w:val="00663976"/>
    <w:rsid w:val="00692EC5"/>
    <w:rsid w:val="006958FA"/>
    <w:rsid w:val="006E0526"/>
    <w:rsid w:val="00713B2D"/>
    <w:rsid w:val="0073497A"/>
    <w:rsid w:val="007B30C7"/>
    <w:rsid w:val="007E6AD6"/>
    <w:rsid w:val="007F14D0"/>
    <w:rsid w:val="00827345"/>
    <w:rsid w:val="00886DA2"/>
    <w:rsid w:val="008D1610"/>
    <w:rsid w:val="00931689"/>
    <w:rsid w:val="009A60C3"/>
    <w:rsid w:val="00A1228B"/>
    <w:rsid w:val="00AA6B33"/>
    <w:rsid w:val="00B12512"/>
    <w:rsid w:val="00C113E6"/>
    <w:rsid w:val="00C8020C"/>
    <w:rsid w:val="00CB0391"/>
    <w:rsid w:val="00D83908"/>
    <w:rsid w:val="00E77234"/>
    <w:rsid w:val="00EF6E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6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sid w:val="006136E7"/>
    <w:rPr>
      <w:color w:val="808080"/>
    </w:rPr>
  </w:style>
  <w:style w:type="paragraph" w:customStyle="1" w:styleId="BFC0429420D0496C97FB7D594A5639C7">
    <w:name w:val="BFC0429420D0496C97FB7D594A5639C7"/>
    <w:rsid w:val="006136E7"/>
  </w:style>
  <w:style w:type="paragraph" w:customStyle="1" w:styleId="22C71E1450944F82BD086326A9F12D4F">
    <w:name w:val="22C71E1450944F82BD086326A9F12D4F"/>
    <w:rsid w:val="006136E7"/>
  </w:style>
  <w:style w:type="paragraph" w:customStyle="1" w:styleId="5FD375DD82C9411AB3C7277F744D7A19">
    <w:name w:val="5FD375DD82C9411AB3C7277F744D7A19"/>
    <w:rsid w:val="006136E7"/>
  </w:style>
  <w:style w:type="paragraph" w:customStyle="1" w:styleId="4E3798E9C3B6480393EC2CF84751069A">
    <w:name w:val="4E3798E9C3B6480393EC2CF84751069A"/>
    <w:rsid w:val="006136E7"/>
  </w:style>
  <w:style w:type="paragraph" w:customStyle="1" w:styleId="E874C5A7249643F09A102E732C20F112">
    <w:name w:val="E874C5A7249643F09A102E732C20F112"/>
    <w:rsid w:val="006136E7"/>
  </w:style>
  <w:style w:type="paragraph" w:customStyle="1" w:styleId="6E19A37FFA6F43F9BDBDD5424B74D4E5">
    <w:name w:val="6E19A37FFA6F43F9BDBDD5424B74D4E5"/>
    <w:rsid w:val="006136E7"/>
  </w:style>
  <w:style w:type="paragraph" w:customStyle="1" w:styleId="01838D7F393A47EF84C6F1FB2A6ABB2E">
    <w:name w:val="01838D7F393A47EF84C6F1FB2A6ABB2E"/>
    <w:rsid w:val="006136E7"/>
  </w:style>
  <w:style w:type="paragraph" w:customStyle="1" w:styleId="9361B65D6CD54C6AB722E704B48EB55E">
    <w:name w:val="9361B65D6CD54C6AB722E704B48EB55E"/>
    <w:rsid w:val="006136E7"/>
  </w:style>
  <w:style w:type="paragraph" w:customStyle="1" w:styleId="55BAC68080254D1E99C094A68AE8CE11">
    <w:name w:val="55BAC68080254D1E99C094A68AE8CE11"/>
    <w:rsid w:val="006136E7"/>
  </w:style>
  <w:style w:type="paragraph" w:customStyle="1" w:styleId="1F493E7356004D12BA8B4F8D89192F60">
    <w:name w:val="1F493E7356004D12BA8B4F8D89192F60"/>
    <w:rsid w:val="006136E7"/>
  </w:style>
  <w:style w:type="paragraph" w:customStyle="1" w:styleId="B1843BFE8B884970A3EF28C1B8ABE0D4">
    <w:name w:val="B1843BFE8B884970A3EF28C1B8ABE0D4"/>
    <w:rsid w:val="006136E7"/>
  </w:style>
  <w:style w:type="paragraph" w:customStyle="1" w:styleId="B23F3508686040059BB5309CE3A7DD1F">
    <w:name w:val="B23F3508686040059BB5309CE3A7DD1F"/>
    <w:rsid w:val="006136E7"/>
  </w:style>
  <w:style w:type="paragraph" w:customStyle="1" w:styleId="F735285CAD514E5890FB80120E442B39">
    <w:name w:val="F735285CAD514E5890FB80120E442B39"/>
    <w:rsid w:val="006136E7"/>
  </w:style>
  <w:style w:type="paragraph" w:customStyle="1" w:styleId="E1CE0AD684A846B0AE5C71A0ABED0BAE">
    <w:name w:val="E1CE0AD684A846B0AE5C71A0ABED0BAE"/>
    <w:rsid w:val="006136E7"/>
  </w:style>
  <w:style w:type="paragraph" w:customStyle="1" w:styleId="6B9880FEED2D4D56B9E5FE1BCE9EE8BE">
    <w:name w:val="6B9880FEED2D4D56B9E5FE1BCE9EE8BE"/>
    <w:rsid w:val="006136E7"/>
  </w:style>
  <w:style w:type="paragraph" w:customStyle="1" w:styleId="323DEEE4133F41A1851D5F9D70E022AE">
    <w:name w:val="323DEEE4133F41A1851D5F9D70E022AE"/>
    <w:rsid w:val="006136E7"/>
  </w:style>
  <w:style w:type="paragraph" w:customStyle="1" w:styleId="73439BAF9E2C456B81E492D7C3F4EE23">
    <w:name w:val="73439BAF9E2C456B81E492D7C3F4EE23"/>
    <w:rsid w:val="006136E7"/>
  </w:style>
  <w:style w:type="paragraph" w:customStyle="1" w:styleId="643BD1E677C04B27A920CEBABB95180C">
    <w:name w:val="643BD1E677C04B27A920CEBABB95180C"/>
    <w:rsid w:val="006136E7"/>
  </w:style>
  <w:style w:type="paragraph" w:customStyle="1" w:styleId="D29FDFD153DF4E5BBDAEB32C06603473">
    <w:name w:val="D29FDFD153DF4E5BBDAEB32C06603473"/>
    <w:rsid w:val="00254E68"/>
  </w:style>
  <w:style w:type="paragraph" w:customStyle="1" w:styleId="0FA2585F5EB2418594F636871E18E3CC">
    <w:name w:val="0FA2585F5EB2418594F636871E18E3CC"/>
    <w:rsid w:val="00254E68"/>
  </w:style>
  <w:style w:type="paragraph" w:customStyle="1" w:styleId="AB3433A4973B49CA8FDDC5BF7958058B">
    <w:name w:val="AB3433A4973B49CA8FDDC5BF7958058B"/>
    <w:rsid w:val="00254E68"/>
  </w:style>
  <w:style w:type="paragraph" w:customStyle="1" w:styleId="0F4C81B2ACB944DBAE1C7575B59B1163">
    <w:name w:val="0F4C81B2ACB944DBAE1C7575B59B1163"/>
    <w:rsid w:val="00254E68"/>
  </w:style>
  <w:style w:type="paragraph" w:customStyle="1" w:styleId="CFBDEA0A80B848719D4B1D352EF117F8">
    <w:name w:val="CFBDEA0A80B848719D4B1D352EF117F8"/>
    <w:rsid w:val="00254E68"/>
  </w:style>
  <w:style w:type="paragraph" w:customStyle="1" w:styleId="94E0E1C1A82A4ACF8AD1033160E7AB3C">
    <w:name w:val="94E0E1C1A82A4ACF8AD1033160E7AB3C"/>
    <w:rsid w:val="00254E68"/>
  </w:style>
  <w:style w:type="paragraph" w:customStyle="1" w:styleId="E1513B30DC944D389C187A0870BD95E2">
    <w:name w:val="E1513B30DC944D389C187A0870BD95E2"/>
    <w:rsid w:val="00254E68"/>
  </w:style>
  <w:style w:type="paragraph" w:customStyle="1" w:styleId="68D04FEC694E4B09952565AB2AED2028">
    <w:name w:val="68D04FEC694E4B09952565AB2AED2028"/>
    <w:rsid w:val="00254E68"/>
  </w:style>
  <w:style w:type="paragraph" w:customStyle="1" w:styleId="D6C99602E1734AA89D602582AFE36894">
    <w:name w:val="D6C99602E1734AA89D602582AFE36894"/>
    <w:rsid w:val="006136E7"/>
  </w:style>
  <w:style w:type="paragraph" w:customStyle="1" w:styleId="B64528F1787A44DDAF8371C7BF810431">
    <w:name w:val="B64528F1787A44DDAF8371C7BF810431"/>
    <w:rsid w:val="006136E7"/>
  </w:style>
  <w:style w:type="paragraph" w:customStyle="1" w:styleId="3EBBE0C669DF4C8F9DCFDC103C2B11D6">
    <w:name w:val="3EBBE0C669DF4C8F9DCFDC103C2B11D6"/>
    <w:rsid w:val="006460A3"/>
    <w:rPr>
      <w:lang w:val="es-HN" w:eastAsia="es-HN"/>
    </w:rPr>
  </w:style>
  <w:style w:type="paragraph" w:customStyle="1" w:styleId="6496A2DC3E694DF0A4E6C2F703B7F781">
    <w:name w:val="6496A2DC3E694DF0A4E6C2F703B7F781"/>
    <w:rsid w:val="00827345"/>
    <w:rPr>
      <w:lang w:val="es-HN" w:eastAsia="es-HN"/>
    </w:rPr>
  </w:style>
  <w:style w:type="paragraph" w:customStyle="1" w:styleId="99A36F1987894D0B82B14035211AF038">
    <w:name w:val="99A36F1987894D0B82B14035211AF038"/>
    <w:rsid w:val="000C68FD"/>
  </w:style>
  <w:style w:type="paragraph" w:customStyle="1" w:styleId="B2431478234841338FDB85F59E4B0F36">
    <w:name w:val="B2431478234841338FDB85F59E4B0F36"/>
    <w:rsid w:val="00C113E6"/>
    <w:pPr>
      <w:spacing w:after="160" w:line="259" w:lineRule="auto"/>
    </w:pPr>
    <w:rPr>
      <w:lang w:val="es-HN" w:eastAsia="es-HN"/>
    </w:rPr>
  </w:style>
  <w:style w:type="paragraph" w:customStyle="1" w:styleId="B082EBE033BF476F95E277A226F38130">
    <w:name w:val="B082EBE033BF476F95E277A226F38130"/>
    <w:rsid w:val="00C113E6"/>
    <w:pPr>
      <w:spacing w:after="160" w:line="259" w:lineRule="auto"/>
    </w:pPr>
    <w:rPr>
      <w:lang w:val="es-HN" w:eastAsia="es-HN"/>
    </w:rPr>
  </w:style>
  <w:style w:type="paragraph" w:customStyle="1" w:styleId="584721B9390E4D868B780BDF35B16D19">
    <w:name w:val="584721B9390E4D868B780BDF35B16D19"/>
    <w:rsid w:val="00CB0391"/>
  </w:style>
  <w:style w:type="paragraph" w:customStyle="1" w:styleId="67211E30E2A74DFA8DCD04EA49D37C4B">
    <w:name w:val="67211E30E2A74DFA8DCD04EA49D37C4B"/>
    <w:rsid w:val="00CB0391"/>
  </w:style>
  <w:style w:type="paragraph" w:customStyle="1" w:styleId="0204CF71FD51485ABA8DD0F3E1A83A1E">
    <w:name w:val="0204CF71FD51485ABA8DD0F3E1A83A1E"/>
    <w:rsid w:val="00CB0391"/>
  </w:style>
  <w:style w:type="paragraph" w:customStyle="1" w:styleId="1685CF8D017140F8A845410F258D2B8A">
    <w:name w:val="1685CF8D017140F8A845410F258D2B8A"/>
    <w:rsid w:val="00CB03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7E34C3A-7E54-4642-8963-5EA4F946ECB6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6C12CD98-2C0A-4687-A816-495B62F64E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TS101773071</Template>
  <TotalTime>112</TotalTime>
  <Pages>4</Pages>
  <Words>1022</Words>
  <Characters>5622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IHSS</Company>
  <LinksUpToDate>false</LinksUpToDate>
  <CharactersWithSpaces>6631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Nahúm Aarón Martínez Salgado</dc:creator>
  <cp:lastModifiedBy>Nahum Martinez</cp:lastModifiedBy>
  <cp:revision>24</cp:revision>
  <dcterms:created xsi:type="dcterms:W3CDTF">2013-09-05T00:52:00Z</dcterms:created>
  <dcterms:modified xsi:type="dcterms:W3CDTF">2017-06-12T15:49:00Z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TC017730719991</vt:lpwstr>
  </property>
</Properties>
</file>