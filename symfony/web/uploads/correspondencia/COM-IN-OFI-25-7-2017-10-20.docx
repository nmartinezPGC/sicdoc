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ara todo el contenido"/>
      </w:tblPr>
      <w:tblGrid>
        <w:gridCol w:w="2922"/>
        <w:gridCol w:w="699"/>
        <w:gridCol w:w="5981"/>
      </w:tblGrid>
      <w:tr w:rsidR="00E62D09" w:rsidRPr="005152F2" w:rsidTr="004E4B02">
        <w:tc>
          <w:tcPr>
            <w:tcW w:w="3023" w:type="dxa"/>
          </w:tcPr>
          <w:sdt>
            <w:sdtPr>
              <w:alias w:val="Su nombre:"/>
              <w:tag w:val="Su nombre:"/>
              <w:id w:val="-1681114201"/>
              <w:placeholder>
                <w:docPart w:val="62C1D3CD466C4CF894491CCD5570A4D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:rsidR="00ED349C" w:rsidRPr="005152F2" w:rsidRDefault="001920D5" w:rsidP="0009079F">
                <w:pPr>
                  <w:pStyle w:val="Ttulo1"/>
                </w:pPr>
                <w:r>
                  <w:rPr>
                    <w:lang w:val="es-HN"/>
                  </w:rPr>
                  <w:t>Nahum Martinez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2922"/>
            </w:tblGrid>
            <w:tr w:rsidR="00E62D09" w:rsidRPr="005152F2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E62D09" w:rsidRDefault="00E62D09" w:rsidP="0009079F">
                  <w:pPr>
                    <w:pStyle w:val="Ttulo3"/>
                  </w:pPr>
                  <w:r w:rsidRPr="005674AC">
                    <w:rPr>
                      <w:noProof/>
                      <w:lang w:val="es-HN" w:eastAsia="es-HN"/>
                    </w:rPr>
                    <mc:AlternateContent>
                      <mc:Choice Requires="wpg">
                        <w:drawing>
                          <wp:inline distT="0" distB="0" distL="0" distR="0" wp14:anchorId="75F10533" wp14:editId="3A615D74">
                            <wp:extent cx="329184" cy="329184"/>
                            <wp:effectExtent l="0" t="0" r="13970" b="13970"/>
                            <wp:docPr id="6" name="Grupo 43" descr="Icono de correo electrónic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" name="Forma libre 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" name="Forma libre 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4A93B13" id="Grupo 43" o:spid="_x0000_s1026" alt="Icono de correo electrónic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">
                            <v:shape id="Forma libre 7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bre 8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E62D09" w:rsidRDefault="00361E69" w:rsidP="00361E69">
                  <w:pPr>
                    <w:pStyle w:val="Ttulo3"/>
                  </w:pPr>
                  <w:r>
                    <w:rPr>
                      <w:caps w:val="0"/>
                    </w:rPr>
                    <w:t>nmartinez.salgado@yahoo.com</w:t>
                  </w:r>
                </w:p>
              </w:tc>
            </w:tr>
            <w:tr w:rsidR="00E62D09" w:rsidRPr="005152F2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E62D09" w:rsidRDefault="00E62D09" w:rsidP="0009079F">
                  <w:pPr>
                    <w:pStyle w:val="Ttulo3"/>
                  </w:pPr>
                  <w:r w:rsidRPr="005674AC">
                    <w:rPr>
                      <w:noProof/>
                      <w:lang w:val="es-HN" w:eastAsia="es-HN"/>
                    </w:rPr>
                    <mc:AlternateContent>
                      <mc:Choice Requires="wpg">
                        <w:drawing>
                          <wp:inline distT="0" distB="0" distL="0" distR="0" wp14:anchorId="444B0295" wp14:editId="0CAEE6FF">
                            <wp:extent cx="329184" cy="329184"/>
                            <wp:effectExtent l="0" t="0" r="13970" b="13970"/>
                            <wp:docPr id="9" name="Grupo 37" descr="Icono de teléfon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10" name="Forma libre 1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1" name="Forma libre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6C55BE1" id="Grupo 37" o:spid="_x0000_s1026" alt="Icono de teléfon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">
                            <v:shape id="Forma libre 10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bre 11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6A01C9" w:rsidRDefault="00361E69" w:rsidP="006A01C9">
                  <w:pPr>
                    <w:pStyle w:val="Ttulo3"/>
                  </w:pPr>
                  <w:r>
                    <w:t>95768143</w:t>
                  </w:r>
                </w:p>
              </w:tc>
            </w:tr>
            <w:tr w:rsidR="00E62D09" w:rsidRPr="005152F2" w:rsidTr="0009079F">
              <w:tc>
                <w:tcPr>
                  <w:tcW w:w="3023" w:type="dxa"/>
                  <w:tcBorders>
                    <w:top w:val="nil"/>
                    <w:bottom w:val="single" w:sz="8" w:space="0" w:color="37B6AE" w:themeColor="accent1"/>
                  </w:tcBorders>
                  <w:tcMar>
                    <w:top w:w="288" w:type="dxa"/>
                    <w:bottom w:w="374" w:type="dxa"/>
                  </w:tcMar>
                </w:tcPr>
                <w:p w:rsidR="00E62D09" w:rsidRPr="00441EB9" w:rsidRDefault="00361E69" w:rsidP="00361E69">
                  <w:pPr>
                    <w:pStyle w:val="Ttulo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t>cOL. CENTRO AMERICA OESTE ZONA 5</w:t>
                  </w:r>
                </w:p>
              </w:tc>
            </w:tr>
          </w:tbl>
          <w:p w:rsidR="00E62D09" w:rsidRPr="005152F2" w:rsidRDefault="00E62D09" w:rsidP="0009079F"/>
        </w:tc>
        <w:tc>
          <w:tcPr>
            <w:tcW w:w="723" w:type="dxa"/>
          </w:tcPr>
          <w:p w:rsidR="00E62D09" w:rsidRPr="005152F2" w:rsidRDefault="00E62D09" w:rsidP="0009079F"/>
        </w:tc>
        <w:tc>
          <w:tcPr>
            <w:tcW w:w="6190" w:type="dxa"/>
          </w:tcPr>
          <w:tbl>
            <w:tblPr>
              <w:tblW w:w="5000" w:type="pct"/>
              <w:tblBorders>
                <w:bottom w:val="single" w:sz="8" w:space="0" w:color="37B6AE" w:themeColor="accent1"/>
              </w:tblBorders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5981"/>
            </w:tblGrid>
            <w:tr w:rsidR="00E62D09" w:rsidTr="004E4B02">
              <w:trPr>
                <w:trHeight w:val="10512"/>
              </w:trPr>
              <w:tc>
                <w:tcPr>
                  <w:tcW w:w="6190" w:type="dxa"/>
                  <w:tcMar>
                    <w:left w:w="115" w:type="dxa"/>
                    <w:bottom w:w="576" w:type="dxa"/>
                    <w:right w:w="115" w:type="dxa"/>
                  </w:tcMar>
                </w:tcPr>
                <w:p w:rsidR="00E62D09" w:rsidRDefault="00B46988" w:rsidP="0009079F">
                  <w:pPr>
                    <w:pStyle w:val="Ttulo2"/>
                  </w:pPr>
                  <w:sdt>
                    <w:sdtPr>
                      <w:alias w:val="Nombre del destinatario:"/>
                      <w:tag w:val="Nombre del destinatario:"/>
                      <w:id w:val="-856427655"/>
                      <w:placeholder>
                        <w:docPart w:val="04C0230B217D4A38B14A0F261908BE54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361E69">
                        <w:rPr>
                          <w:lang w:val="es-HN"/>
                        </w:rPr>
                        <w:t>Profa. Dolores López</w:t>
                      </w:r>
                    </w:sdtContent>
                  </w:sdt>
                </w:p>
                <w:p w:rsidR="00E62D09" w:rsidRDefault="003E0B7A" w:rsidP="00BC2A58">
                  <w:pPr>
                    <w:pStyle w:val="Saludo"/>
                  </w:pPr>
                  <w:r w:rsidRPr="003E0B7A">
                    <w:rPr>
                      <w:lang w:bidi="es-ES"/>
                    </w:rPr>
                    <w:t>Estimado/a</w:t>
                  </w:r>
                  <w:r w:rsidR="00BC2A58">
                    <w:rPr>
                      <w:lang w:bidi="es-ES"/>
                    </w:rPr>
                    <w:t xml:space="preserve"> </w:t>
                  </w:r>
                  <w:sdt>
                    <w:sdtPr>
                      <w:alias w:val="Nombre del destinatario:"/>
                      <w:tag w:val="Nombre del destinatario:"/>
                      <w:id w:val="1360702765"/>
                      <w:placeholder>
                        <w:docPart w:val="EEAB1EF5173B46FF900643BBB8AED343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361E69">
                        <w:t>Profa. Dolores López</w:t>
                      </w:r>
                    </w:sdtContent>
                  </w:sdt>
                  <w:r w:rsidR="00BC2A58">
                    <w:rPr>
                      <w:lang w:bidi="es-ES"/>
                    </w:rPr>
                    <w:t>:</w:t>
                  </w:r>
                </w:p>
                <w:p w:rsidR="00BC2A58" w:rsidRDefault="00361E69" w:rsidP="00361E69">
                  <w:r>
                    <w:t>Tengo el agrado de dirigirme a usted deseándole este pasand</w:t>
                  </w:r>
                  <w:r w:rsidR="006A01C9">
                    <w:t>o un</w:t>
                  </w:r>
                  <w:r>
                    <w:t xml:space="preserve"> feliz </w:t>
                  </w:r>
                  <w:r w:rsidR="006A01C9">
                    <w:t>día</w:t>
                  </w:r>
                  <w:r>
                    <w:t xml:space="preserve">, el motivo de la siguiente nota es para tratar el tema del paseo al parque el picacho el </w:t>
                  </w:r>
                  <w:r w:rsidR="006A01C9">
                    <w:t>día</w:t>
                  </w:r>
                  <w:r>
                    <w:t xml:space="preserve"> sábado, al cual podremos asistir </w:t>
                  </w:r>
                  <w:r w:rsidR="006A01C9">
                    <w:t>se nos presenta el siguiente inconveniente</w:t>
                  </w:r>
                  <w:r>
                    <w:t>:</w:t>
                  </w:r>
                </w:p>
                <w:p w:rsidR="006A01C9" w:rsidRDefault="00361E69" w:rsidP="00361E69">
                  <w:r>
                    <w:t xml:space="preserve">Como sabe tenemos </w:t>
                  </w:r>
                  <w:r w:rsidR="006A01C9">
                    <w:t>una beb</w:t>
                  </w:r>
                  <w:r w:rsidR="001920D5">
                    <w:t>é</w:t>
                  </w:r>
                  <w:r>
                    <w:t xml:space="preserve"> recién nacida la cual esta vulnerable a contagios de enfermedades y</w:t>
                  </w:r>
                  <w:r w:rsidR="006A01C9">
                    <w:t xml:space="preserve"> se nos es difícil el dejarla </w:t>
                  </w:r>
                  <w:proofErr w:type="gramStart"/>
                  <w:r w:rsidR="006A01C9">
                    <w:t>sola por tanto tiempo</w:t>
                  </w:r>
                  <w:proofErr w:type="gramEnd"/>
                  <w:r w:rsidR="006A01C9">
                    <w:t xml:space="preserve">; además está en proceso de recuperación por una leve gripe que tiene actualmente. </w:t>
                  </w:r>
                </w:p>
                <w:p w:rsidR="00361E69" w:rsidRDefault="006A01C9" w:rsidP="00361E69">
                  <w:r>
                    <w:t xml:space="preserve">Nos gustaría saber si es posible que fuéramos en nuestro vehículo y también si no es abusar de su gentileza el que podamos regresar </w:t>
                  </w:r>
                  <w:r w:rsidR="001920D5">
                    <w:t>más</w:t>
                  </w:r>
                  <w:r>
                    <w:t xml:space="preserve"> temprano por el motivo antes mencionado. Lo que nosotros buscamos es que el niño no pierda los puntos y compartir la actividad con las demás </w:t>
                  </w:r>
                  <w:r w:rsidR="001920D5">
                    <w:t>familias</w:t>
                  </w:r>
                  <w:r>
                    <w:t>.</w:t>
                  </w:r>
                  <w:r w:rsidR="00361E69">
                    <w:t xml:space="preserve"> </w:t>
                  </w:r>
                </w:p>
                <w:p w:rsidR="00361E69" w:rsidRDefault="00B46988" w:rsidP="001920D5">
                  <w:pPr>
                    <w:pStyle w:val="Cierre"/>
                    <w:rPr>
                      <w:lang w:bidi="es-ES"/>
                    </w:rPr>
                  </w:pPr>
                  <w:sdt>
                    <w:sdtPr>
                      <w:alias w:val="Atentamente:"/>
                      <w:tag w:val="Atentamente:"/>
                      <w:id w:val="1167130124"/>
                      <w:placeholder>
                        <w:docPart w:val="353D2EE68BFD4B558649B359BB55B0C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ED349C">
                        <w:rPr>
                          <w:lang w:bidi="es-ES"/>
                        </w:rPr>
                        <w:t>Atentamente</w:t>
                      </w:r>
                    </w:sdtContent>
                  </w:sdt>
                  <w:r w:rsidR="00BC2A58">
                    <w:rPr>
                      <w:lang w:bidi="es-ES"/>
                    </w:rPr>
                    <w:t>,</w:t>
                  </w:r>
                </w:p>
                <w:p w:rsidR="001920D5" w:rsidRDefault="001920D5" w:rsidP="001920D5">
                  <w:pPr>
                    <w:pStyle w:val="Firma"/>
                  </w:pPr>
                  <w:r w:rsidRPr="001920D5">
                    <w:t>Papá de Diego Martinez</w:t>
                  </w:r>
                </w:p>
                <w:p w:rsidR="00ED349C" w:rsidRPr="00ED349C" w:rsidRDefault="00B46988" w:rsidP="001920D5">
                  <w:pPr>
                    <w:pStyle w:val="Firma"/>
                    <w:rPr>
                      <w:caps/>
                    </w:rPr>
                  </w:pPr>
                  <w:sdt>
                    <w:sdtPr>
                      <w:alias w:val="Su nombre:"/>
                      <w:tag w:val="Su nombre:"/>
                      <w:id w:val="773287407"/>
                      <w:placeholder>
                        <w:docPart w:val="79852FE343EC4D9FB9BE76947C5ECB3A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1920D5" w:rsidRPr="001920D5">
                        <w:t>Nahum Martinez</w:t>
                      </w:r>
                    </w:sdtContent>
                  </w:sdt>
                </w:p>
              </w:tc>
            </w:tr>
          </w:tbl>
          <w:p w:rsidR="00E62D09" w:rsidRPr="005152F2" w:rsidRDefault="00E62D09" w:rsidP="0009079F"/>
        </w:tc>
      </w:tr>
    </w:tbl>
    <w:p w:rsidR="004416AD" w:rsidRDefault="004416AD" w:rsidP="004E4B02">
      <w:pPr>
        <w:pStyle w:val="Sinespaciado"/>
      </w:pPr>
    </w:p>
    <w:sectPr w:rsidR="004416AD" w:rsidSect="00144B05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1985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988" w:rsidRDefault="00B46988" w:rsidP="005E79E1">
      <w:pPr>
        <w:spacing w:after="0" w:line="240" w:lineRule="auto"/>
      </w:pPr>
      <w:r>
        <w:separator/>
      </w:r>
    </w:p>
  </w:endnote>
  <w:endnote w:type="continuationSeparator" w:id="0">
    <w:p w:rsidR="00B46988" w:rsidRDefault="00B46988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7030" w:rsidRDefault="00087030" w:rsidP="00087030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144B05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  <w:r w:rsidRPr="00DC79BB">
          <w:rPr>
            <w:noProof/>
            <w:lang w:val="es-HN" w:eastAsia="es-HN"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1452336C" wp14:editId="308B649E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9676130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Grupo 4" descr="Diseño de gráfico de pie de página con rectángulos grises en diversos ángul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Forma libre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orma libre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orma libre 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orma libre 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orma libre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orma libre 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orma libre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orma libre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orma libre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>
              <w:pict>
                <v:group w14:anchorId="2102470E" id="Grupo 4" o:spid="_x0000_s1026" alt="Diseño de gráfico de pie de página con rectángulos grises en diversos ángulos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">
                  <o:lock v:ext="edit" aspectratio="t"/>
                  <v:shape id="Forma libre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orma libre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orma libre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    <v:path arrowok="t" o:connecttype="custom" o:connectlocs="65,0;75,92;0,92;65,0" o:connectangles="0,0,0,0"/>
                  </v:shape>
                  <v:shape id="Forma libre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orma libre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    <v:path arrowok="t" o:connecttype="custom" o:connectlocs="1,0;12,8;0,8;1,0" o:connectangles="0,0,0,0"/>
                  </v:shape>
                  <v:shape id="Forma libre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orma libre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orma libre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orma libre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030" w:rsidRDefault="00087030">
    <w:pPr>
      <w:pStyle w:val="Piedepgina"/>
    </w:pPr>
    <w:r w:rsidRPr="00DC79BB">
      <w:rPr>
        <w:noProof/>
        <w:lang w:val="es-HN" w:eastAsia="es-HN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5FC05B00" wp14:editId="7170008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26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27" name="Forma libre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orma libre 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orma libre 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orma libre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orma libre 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orma libre 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orma libre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orma libre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orma libre 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92B090A" id="Grupo 4" o:spid="_x0000_s1026" alt="Diseño de gráfico de pie de página con rectángulos grises en diversos ángulos" style="position:absolute;margin-left:0;margin-top:0;width:536.4pt;height:34.55pt;z-index:25166540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">
              <o:lock v:ext="edit" aspectratio="t"/>
              <v:shape id="Forma libre 27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28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29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0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irL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vXhS/gBcv0PAAD//wMAUEsBAi0AFAAGAAgAAAAhANvh9svuAAAAhQEAABMAAAAAAAAAAAAAAAAA&#10;AAAAAFtDb250ZW50X1R5cGVzXS54bWxQSwECLQAUAAYACAAAACEAWvQsW78AAAAVAQAACwAAAAAA&#10;AAAAAAAAAAAfAQAAX3JlbHMvLnJlbHNQSwECLQAUAAYACAAAACEA8n4qy8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1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32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33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4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85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988" w:rsidRDefault="00B46988" w:rsidP="005E79E1">
      <w:pPr>
        <w:spacing w:after="0" w:line="240" w:lineRule="auto"/>
      </w:pPr>
      <w:r>
        <w:separator/>
      </w:r>
    </w:p>
  </w:footnote>
  <w:footnote w:type="continuationSeparator" w:id="0">
    <w:p w:rsidR="00B46988" w:rsidRDefault="00B46988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9E1" w:rsidRDefault="005E79E1">
    <w:pPr>
      <w:pStyle w:val="Encabezado"/>
    </w:pPr>
    <w:r w:rsidRPr="00DC79BB">
      <w:rPr>
        <w:noProof/>
        <w:lang w:val="es-HN" w:eastAsia="es-HN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03E586C" wp14:editId="22D3145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AD487CB" id="Grupo 17" o:spid="_x0000_s1026" alt="Diseño de gráfico de encabezado con rectángulos grises en diversos ángulos" style="position:absolute;margin-left:0;margin-top:0;width:536.4pt;height:34.5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LvwBYAANy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030" w:rsidRDefault="00087030">
    <w:pPr>
      <w:pStyle w:val="Encabezado"/>
    </w:pPr>
    <w:r w:rsidRPr="00DC79BB">
      <w:rPr>
        <w:noProof/>
        <w:lang w:val="es-HN" w:eastAsia="es-HN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74DFCFB6" wp14:editId="4930683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" name="Forma libre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orma libre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orma libre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orma libre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orma libre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orma libre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orma libre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orma libre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orma libre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9AEACE0" id="Grupo 17" o:spid="_x0000_s1026" alt="Diseño de gráfico de encabezado con rectángulos grises en diversos ángulos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/U/vxYAANq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">
              <o:lock v:ext="edit" aspectratio="t"/>
              <v:shape id="Forma libre 5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1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1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2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2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2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2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2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2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E69"/>
    <w:rsid w:val="00065295"/>
    <w:rsid w:val="00087030"/>
    <w:rsid w:val="00144B05"/>
    <w:rsid w:val="00174F2B"/>
    <w:rsid w:val="001920D5"/>
    <w:rsid w:val="001A183F"/>
    <w:rsid w:val="00253B9D"/>
    <w:rsid w:val="00293B83"/>
    <w:rsid w:val="002A4640"/>
    <w:rsid w:val="002B444C"/>
    <w:rsid w:val="00361E69"/>
    <w:rsid w:val="0038539E"/>
    <w:rsid w:val="003E0B7A"/>
    <w:rsid w:val="004242EC"/>
    <w:rsid w:val="004416AD"/>
    <w:rsid w:val="004E4B02"/>
    <w:rsid w:val="005E79E1"/>
    <w:rsid w:val="006A01C9"/>
    <w:rsid w:val="006A3CE7"/>
    <w:rsid w:val="0070673F"/>
    <w:rsid w:val="007C25FE"/>
    <w:rsid w:val="008A188A"/>
    <w:rsid w:val="00A56D1A"/>
    <w:rsid w:val="00B46988"/>
    <w:rsid w:val="00BC2A58"/>
    <w:rsid w:val="00C01967"/>
    <w:rsid w:val="00E22177"/>
    <w:rsid w:val="00E62D09"/>
    <w:rsid w:val="00ED349C"/>
    <w:rsid w:val="00F2556B"/>
    <w:rsid w:val="00F3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6F0D4F6-2E4D-4D6A-8987-AC68616B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B02"/>
  </w:style>
  <w:style w:type="paragraph" w:styleId="Ttulo1">
    <w:name w:val="heading 1"/>
    <w:basedOn w:val="Normal"/>
    <w:link w:val="Ttulo1C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E62D09"/>
    <w:rPr>
      <w:color w:val="808080"/>
    </w:rPr>
  </w:style>
  <w:style w:type="paragraph" w:styleId="Saludo">
    <w:name w:val="Salutation"/>
    <w:basedOn w:val="Normal"/>
    <w:next w:val="Normal"/>
    <w:link w:val="SaludoCar"/>
    <w:uiPriority w:val="10"/>
    <w:qFormat/>
    <w:rsid w:val="002A4640"/>
  </w:style>
  <w:style w:type="character" w:customStyle="1" w:styleId="SaludoCar">
    <w:name w:val="Saludo Car"/>
    <w:basedOn w:val="Fuentedeprrafopredeter"/>
    <w:link w:val="Saludo"/>
    <w:uiPriority w:val="10"/>
    <w:rsid w:val="002A4640"/>
  </w:style>
  <w:style w:type="paragraph" w:styleId="Cierre">
    <w:name w:val="Closing"/>
    <w:basedOn w:val="Normal"/>
    <w:next w:val="Firma"/>
    <w:link w:val="CierreCar"/>
    <w:uiPriority w:val="11"/>
    <w:qFormat/>
    <w:rsid w:val="002A4640"/>
    <w:pPr>
      <w:spacing w:before="360"/>
      <w:contextualSpacing/>
    </w:pPr>
  </w:style>
  <w:style w:type="character" w:customStyle="1" w:styleId="CierreCar">
    <w:name w:val="Cierre Car"/>
    <w:basedOn w:val="Fuentedeprrafopredeter"/>
    <w:link w:val="Cierre"/>
    <w:uiPriority w:val="11"/>
    <w:rsid w:val="002A4640"/>
  </w:style>
  <w:style w:type="paragraph" w:styleId="Firma">
    <w:name w:val="Signature"/>
    <w:basedOn w:val="Normal"/>
    <w:next w:val="Normal"/>
    <w:link w:val="FirmaCar"/>
    <w:uiPriority w:val="12"/>
    <w:qFormat/>
    <w:rsid w:val="00BC2A58"/>
    <w:pPr>
      <w:spacing w:line="240" w:lineRule="auto"/>
    </w:pPr>
  </w:style>
  <w:style w:type="character" w:customStyle="1" w:styleId="FirmaCar">
    <w:name w:val="Firma Car"/>
    <w:basedOn w:val="Fuentedeprrafopredeter"/>
    <w:link w:val="Firma"/>
    <w:uiPriority w:val="12"/>
    <w:rsid w:val="00BC2A58"/>
  </w:style>
  <w:style w:type="paragraph" w:styleId="Encabezado">
    <w:name w:val="header"/>
    <w:basedOn w:val="Normal"/>
    <w:link w:val="EncabezadoC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EncabezadoCar">
    <w:name w:val="Encabezado Car"/>
    <w:basedOn w:val="Fuentedeprrafopredeter"/>
    <w:link w:val="Encabezado"/>
    <w:uiPriority w:val="99"/>
    <w:rsid w:val="004416AD"/>
  </w:style>
  <w:style w:type="paragraph" w:styleId="Piedepgina">
    <w:name w:val="footer"/>
    <w:basedOn w:val="Normal"/>
    <w:link w:val="PiedepginaC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16AD"/>
  </w:style>
  <w:style w:type="character" w:customStyle="1" w:styleId="Ttulo4Car">
    <w:name w:val="Título 4 Car"/>
    <w:basedOn w:val="Fuentedeprrafopredeter"/>
    <w:link w:val="Ttulo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Sinespaciado">
    <w:name w:val="No Spacing"/>
    <w:uiPriority w:val="98"/>
    <w:qFormat/>
    <w:rsid w:val="004E4B02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920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20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hum%20Martinez\AppData\Roaming\Microsoft\Plantillas\Carta%20de%20presentaci&#243;n%20creativa%20dise&#241;ada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2C1D3CD466C4CF894491CCD5570A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EFF9B-47B3-492E-9DB7-7BB5E1D11536}"/>
      </w:docPartPr>
      <w:docPartBody>
        <w:p w:rsidR="003879FB" w:rsidRDefault="002A6FAF">
          <w:pPr>
            <w:pStyle w:val="62C1D3CD466C4CF894491CCD5570A4DB"/>
          </w:pPr>
          <w:r w:rsidRPr="005152F2">
            <w:rPr>
              <w:lang w:bidi="es-ES"/>
            </w:rPr>
            <w:t>Su nombre</w:t>
          </w:r>
        </w:p>
      </w:docPartBody>
    </w:docPart>
    <w:docPart>
      <w:docPartPr>
        <w:name w:val="04C0230B217D4A38B14A0F261908B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AD0E0-973C-49B3-9C52-DCB378EF8951}"/>
      </w:docPartPr>
      <w:docPartBody>
        <w:p w:rsidR="003879FB" w:rsidRDefault="002A6FAF">
          <w:pPr>
            <w:pStyle w:val="04C0230B217D4A38B14A0F261908BE54"/>
          </w:pPr>
          <w:r>
            <w:rPr>
              <w:lang w:bidi="es-ES"/>
            </w:rPr>
            <w:t>Nombre del destinatario</w:t>
          </w:r>
        </w:p>
      </w:docPartBody>
    </w:docPart>
    <w:docPart>
      <w:docPartPr>
        <w:name w:val="EEAB1EF5173B46FF900643BBB8AED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E3DCC-1078-45B9-A1FD-5FE7E6C726BA}"/>
      </w:docPartPr>
      <w:docPartBody>
        <w:p w:rsidR="003879FB" w:rsidRDefault="002A6FAF">
          <w:pPr>
            <w:pStyle w:val="EEAB1EF5173B46FF900643BBB8AED343"/>
          </w:pPr>
          <w:r>
            <w:rPr>
              <w:lang w:bidi="es-ES"/>
            </w:rPr>
            <w:t>Nombre del destinatario</w:t>
          </w:r>
        </w:p>
      </w:docPartBody>
    </w:docPart>
    <w:docPart>
      <w:docPartPr>
        <w:name w:val="353D2EE68BFD4B558649B359BB55B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8FC21-5143-4809-B78E-010CC09273DC}"/>
      </w:docPartPr>
      <w:docPartBody>
        <w:p w:rsidR="003879FB" w:rsidRDefault="002A6FAF">
          <w:pPr>
            <w:pStyle w:val="353D2EE68BFD4B558649B359BB55B0CD"/>
          </w:pPr>
          <w:r>
            <w:rPr>
              <w:lang w:bidi="es-ES"/>
            </w:rPr>
            <w:t>Atentamente</w:t>
          </w:r>
        </w:p>
      </w:docPartBody>
    </w:docPart>
    <w:docPart>
      <w:docPartPr>
        <w:name w:val="79852FE343EC4D9FB9BE76947C5EC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34A7D-21B5-454E-84ED-083E163E86B5}"/>
      </w:docPartPr>
      <w:docPartBody>
        <w:p w:rsidR="003879FB" w:rsidRDefault="002A6FAF">
          <w:pPr>
            <w:pStyle w:val="79852FE343EC4D9FB9BE76947C5ECB3A"/>
          </w:pPr>
          <w:r w:rsidRPr="005152F2">
            <w:rPr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AF"/>
    <w:rsid w:val="002A6FAF"/>
    <w:rsid w:val="003879FB"/>
    <w:rsid w:val="00E6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2C1D3CD466C4CF894491CCD5570A4DB">
    <w:name w:val="62C1D3CD466C4CF894491CCD5570A4DB"/>
  </w:style>
  <w:style w:type="paragraph" w:customStyle="1" w:styleId="66FD9E3446AA4F7D834F79FC778A24CD">
    <w:name w:val="66FD9E3446AA4F7D834F79FC778A24CD"/>
  </w:style>
  <w:style w:type="paragraph" w:customStyle="1" w:styleId="190C603D2002488FA0571E5BFFD1A437">
    <w:name w:val="190C603D2002488FA0571E5BFFD1A437"/>
  </w:style>
  <w:style w:type="paragraph" w:customStyle="1" w:styleId="D211D4C38D3842F0A722191E3B12B20C">
    <w:name w:val="D211D4C38D3842F0A722191E3B12B20C"/>
  </w:style>
  <w:style w:type="paragraph" w:customStyle="1" w:styleId="04C0230B217D4A38B14A0F261908BE54">
    <w:name w:val="04C0230B217D4A38B14A0F261908BE54"/>
  </w:style>
  <w:style w:type="paragraph" w:customStyle="1" w:styleId="E329B207E6984DA9B53C55ABD291368B">
    <w:name w:val="E329B207E6984DA9B53C55ABD291368B"/>
  </w:style>
  <w:style w:type="paragraph" w:customStyle="1" w:styleId="EDC2F3972BC54C1A849B9573809279B0">
    <w:name w:val="EDC2F3972BC54C1A849B9573809279B0"/>
  </w:style>
  <w:style w:type="paragraph" w:customStyle="1" w:styleId="EEAB1EF5173B46FF900643BBB8AED343">
    <w:name w:val="EEAB1EF5173B46FF900643BBB8AED343"/>
  </w:style>
  <w:style w:type="paragraph" w:customStyle="1" w:styleId="E0B22C86559049FBA7AAE7F5A87CE21F">
    <w:name w:val="E0B22C86559049FBA7AAE7F5A87CE21F"/>
  </w:style>
  <w:style w:type="paragraph" w:customStyle="1" w:styleId="353D2EE68BFD4B558649B359BB55B0CD">
    <w:name w:val="353D2EE68BFD4B558649B359BB55B0CD"/>
  </w:style>
  <w:style w:type="paragraph" w:customStyle="1" w:styleId="79852FE343EC4D9FB9BE76947C5ECB3A">
    <w:name w:val="79852FE343EC4D9FB9BE76947C5ECB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creativa diseñada por MOO</Template>
  <TotalTime>21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Profa. Dolores López</dc:subject>
  <dc:creator>Nahum Martinez</dc:creator>
  <cp:keywords/>
  <dc:description/>
  <cp:lastModifiedBy>Nahum Martinez</cp:lastModifiedBy>
  <cp:revision>3</cp:revision>
  <cp:lastPrinted>2017-08-10T01:46:00Z</cp:lastPrinted>
  <dcterms:created xsi:type="dcterms:W3CDTF">2017-08-10T01:19:00Z</dcterms:created>
  <dcterms:modified xsi:type="dcterms:W3CDTF">2017-08-10T01:47:00Z</dcterms:modified>
</cp:coreProperties>
</file>